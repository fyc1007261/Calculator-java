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03CD8" w14:textId="188BCC7D" w:rsidR="00F10521" w:rsidRDefault="00AD57FD">
      <w:pPr>
        <w:pStyle w:val="a4"/>
        <w:jc w:val="right"/>
      </w:pPr>
      <w:r>
        <w:rPr>
          <w:rFonts w:ascii="Arial" w:hAnsi="Arial"/>
        </w:rPr>
        <w:t>命名</w:t>
      </w:r>
      <w:r>
        <w:rPr>
          <w:rFonts w:ascii="Arial" w:hAnsi="Arial" w:hint="eastAsia"/>
        </w:rPr>
        <w:t>行</w:t>
      </w:r>
      <w:r w:rsidR="00F10521">
        <w:rPr>
          <w:rFonts w:ascii="Arial" w:hAnsi="Arial"/>
        </w:rPr>
        <w:fldChar w:fldCharType="begin"/>
      </w:r>
      <w:r w:rsidR="00F10521">
        <w:rPr>
          <w:rFonts w:ascii="Arial" w:hAnsi="Arial"/>
        </w:rPr>
        <w:instrText xml:space="preserve"> SUBJECT  \* MERGEFORMAT </w:instrText>
      </w:r>
      <w:r w:rsidR="00F10521">
        <w:rPr>
          <w:rFonts w:ascii="Arial" w:hAnsi="Arial"/>
        </w:rPr>
        <w:fldChar w:fldCharType="separate"/>
      </w:r>
      <w:r w:rsidR="00FC3515">
        <w:rPr>
          <w:rFonts w:ascii="Arial" w:hAnsi="Arial" w:hint="eastAsia"/>
        </w:rPr>
        <w:t>计算器</w:t>
      </w:r>
      <w:r w:rsidR="00F10521">
        <w:rPr>
          <w:rFonts w:ascii="Arial" w:hAnsi="Arial"/>
        </w:rPr>
        <w:fldChar w:fldCharType="end"/>
      </w:r>
    </w:p>
    <w:p w14:paraId="337AEFEE" w14:textId="77777777" w:rsidR="00F10521" w:rsidRDefault="00F10521">
      <w:pPr>
        <w:pStyle w:val="a4"/>
        <w:jc w:val="right"/>
      </w:pPr>
      <w:r>
        <w:rPr>
          <w:rFonts w:ascii="Arial" w:hAnsi="Arial"/>
        </w:rPr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D63DF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</w:p>
    <w:p w14:paraId="0E533F8D" w14:textId="77777777" w:rsidR="00F10521" w:rsidRDefault="00F10521">
      <w:pPr>
        <w:pStyle w:val="a4"/>
        <w:jc w:val="right"/>
      </w:pPr>
    </w:p>
    <w:p w14:paraId="2AB9BFA4" w14:textId="77777777" w:rsidR="00F10521" w:rsidRDefault="00F10521">
      <w:pPr>
        <w:pStyle w:val="a4"/>
        <w:jc w:val="right"/>
        <w:rPr>
          <w:sz w:val="28"/>
        </w:rPr>
      </w:pPr>
      <w:r>
        <w:rPr>
          <w:rFonts w:hint="eastAsia"/>
          <w:sz w:val="28"/>
        </w:rPr>
        <w:t>版本</w:t>
      </w:r>
      <w:r>
        <w:rPr>
          <w:rFonts w:ascii="Arial" w:hAnsi="Arial"/>
          <w:sz w:val="28"/>
        </w:rPr>
        <w:t xml:space="preserve"> &lt;1.0&gt;</w:t>
      </w:r>
    </w:p>
    <w:p w14:paraId="32F9D1FE" w14:textId="77777777" w:rsidR="00F10521" w:rsidRDefault="00F10521">
      <w:pPr>
        <w:pStyle w:val="a4"/>
        <w:rPr>
          <w:sz w:val="28"/>
        </w:rPr>
      </w:pPr>
    </w:p>
    <w:p w14:paraId="34F9C7D4" w14:textId="77777777" w:rsidR="00F10521" w:rsidRDefault="00F10521"/>
    <w:p w14:paraId="6D73DF96" w14:textId="77777777" w:rsidR="00F10521" w:rsidRDefault="00F10521">
      <w:pPr>
        <w:sectPr w:rsidR="00F10521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115579F4" w14:textId="77777777" w:rsidR="00F10521" w:rsidRDefault="00F10521">
      <w:pPr>
        <w:pStyle w:val="a4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10521" w14:paraId="3573D0D7" w14:textId="77777777">
        <w:tc>
          <w:tcPr>
            <w:tcW w:w="2304" w:type="dxa"/>
          </w:tcPr>
          <w:p w14:paraId="17342DE1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日期</w:t>
            </w:r>
          </w:p>
        </w:tc>
        <w:tc>
          <w:tcPr>
            <w:tcW w:w="1152" w:type="dxa"/>
          </w:tcPr>
          <w:p w14:paraId="47D0D8F8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版本</w:t>
            </w:r>
          </w:p>
        </w:tc>
        <w:tc>
          <w:tcPr>
            <w:tcW w:w="3744" w:type="dxa"/>
          </w:tcPr>
          <w:p w14:paraId="32207FD5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  <w:tc>
          <w:tcPr>
            <w:tcW w:w="2304" w:type="dxa"/>
          </w:tcPr>
          <w:p w14:paraId="23D4CAC6" w14:textId="77777777" w:rsidR="00F10521" w:rsidRDefault="00F10521">
            <w:pPr>
              <w:pStyle w:val="Tabletex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作者</w:t>
            </w:r>
          </w:p>
        </w:tc>
      </w:tr>
      <w:tr w:rsidR="00F10521" w14:paraId="7A883902" w14:textId="77777777">
        <w:tc>
          <w:tcPr>
            <w:tcW w:w="2304" w:type="dxa"/>
          </w:tcPr>
          <w:p w14:paraId="371FA9D0" w14:textId="77777777" w:rsidR="00F10521" w:rsidRDefault="00DC079C">
            <w:pPr>
              <w:pStyle w:val="Tabletext"/>
            </w:pPr>
            <w:r>
              <w:rPr>
                <w:rFonts w:ascii="Times New Roman"/>
              </w:rPr>
              <w:t>2019/4/13</w:t>
            </w:r>
          </w:p>
        </w:tc>
        <w:tc>
          <w:tcPr>
            <w:tcW w:w="1152" w:type="dxa"/>
          </w:tcPr>
          <w:p w14:paraId="54C26501" w14:textId="77777777" w:rsidR="00F10521" w:rsidRDefault="00DC079C">
            <w:pPr>
              <w:pStyle w:val="Tabletext"/>
            </w:pPr>
            <w:r>
              <w:rPr>
                <w:rFonts w:ascii="Times New Roman"/>
              </w:rPr>
              <w:t>1.0</w:t>
            </w:r>
          </w:p>
        </w:tc>
        <w:tc>
          <w:tcPr>
            <w:tcW w:w="3744" w:type="dxa"/>
          </w:tcPr>
          <w:p w14:paraId="40A9CC67" w14:textId="6261DC25" w:rsidR="00F10521" w:rsidRDefault="00DC079C">
            <w:pPr>
              <w:pStyle w:val="Tabletext"/>
            </w:pPr>
            <w:r>
              <w:t>利用等价类划分</w:t>
            </w:r>
            <w:r w:rsidR="006C391D">
              <w:t>和边界</w:t>
            </w:r>
            <w:proofErr w:type="gramStart"/>
            <w:r w:rsidR="006C391D">
              <w:t>值</w:t>
            </w:r>
            <w:r>
              <w:t>方法</w:t>
            </w:r>
            <w:proofErr w:type="gramEnd"/>
            <w:r>
              <w:t>对</w:t>
            </w:r>
            <w:r w:rsidR="00287C32">
              <w:rPr>
                <w:rFonts w:hint="eastAsia"/>
              </w:rPr>
              <w:t>命令</w:t>
            </w:r>
            <w:r w:rsidR="00287C32">
              <w:t>行计算器</w:t>
            </w:r>
            <w:r>
              <w:t>进行</w:t>
            </w:r>
            <w:r>
              <w:rPr>
                <w:rFonts w:hint="eastAsia"/>
              </w:rPr>
              <w:t>黑盒</w:t>
            </w:r>
            <w:r>
              <w:t>测试</w:t>
            </w:r>
          </w:p>
        </w:tc>
        <w:tc>
          <w:tcPr>
            <w:tcW w:w="2304" w:type="dxa"/>
          </w:tcPr>
          <w:p w14:paraId="4D135A9E" w14:textId="45BF8BFC" w:rsidR="00F10521" w:rsidRDefault="00D73A4C">
            <w:pPr>
              <w:pStyle w:val="Tabletext"/>
            </w:pPr>
            <w:r>
              <w:rPr>
                <w:rFonts w:ascii="Times New Roman" w:hint="eastAsia"/>
              </w:rPr>
              <w:t>吴志文</w:t>
            </w:r>
          </w:p>
        </w:tc>
      </w:tr>
      <w:tr w:rsidR="00F10521" w14:paraId="661145F5" w14:textId="77777777">
        <w:tc>
          <w:tcPr>
            <w:tcW w:w="2304" w:type="dxa"/>
          </w:tcPr>
          <w:p w14:paraId="57000B38" w14:textId="5A9CC9F4" w:rsidR="00F10521" w:rsidRDefault="008D771A">
            <w:pPr>
              <w:pStyle w:val="Tabletext"/>
            </w:pPr>
            <w:r>
              <w:rPr>
                <w:rFonts w:ascii="Times New Roman"/>
              </w:rPr>
              <w:t>2019/4/13</w:t>
            </w:r>
          </w:p>
        </w:tc>
        <w:tc>
          <w:tcPr>
            <w:tcW w:w="1152" w:type="dxa"/>
          </w:tcPr>
          <w:p w14:paraId="37BB492C" w14:textId="4B445EBD" w:rsidR="00F10521" w:rsidRDefault="008D771A">
            <w:pPr>
              <w:pStyle w:val="Tabletext"/>
            </w:pPr>
            <w:r w:rsidRPr="008D771A">
              <w:rPr>
                <w:rFonts w:ascii="Times New Roman" w:hint="eastAsia"/>
              </w:rPr>
              <w:t>1.1</w:t>
            </w:r>
          </w:p>
        </w:tc>
        <w:tc>
          <w:tcPr>
            <w:tcW w:w="3744" w:type="dxa"/>
          </w:tcPr>
          <w:p w14:paraId="26F2F10E" w14:textId="2FB8D40C" w:rsidR="00F10521" w:rsidRDefault="008D771A">
            <w:pPr>
              <w:pStyle w:val="Tabletext"/>
            </w:pPr>
            <w:r>
              <w:rPr>
                <w:rFonts w:hint="eastAsia"/>
              </w:rPr>
              <w:t>测试结果填写</w:t>
            </w:r>
            <w:bookmarkStart w:id="0" w:name="_GoBack"/>
            <w:bookmarkEnd w:id="0"/>
          </w:p>
        </w:tc>
        <w:tc>
          <w:tcPr>
            <w:tcW w:w="2304" w:type="dxa"/>
          </w:tcPr>
          <w:p w14:paraId="51167848" w14:textId="5491B9A4" w:rsidR="00F10521" w:rsidRDefault="008D771A">
            <w:pPr>
              <w:pStyle w:val="Tabletext"/>
            </w:pPr>
            <w:proofErr w:type="gramStart"/>
            <w:r>
              <w:rPr>
                <w:rFonts w:hint="eastAsia"/>
              </w:rPr>
              <w:t>姜凡叙</w:t>
            </w:r>
            <w:proofErr w:type="gramEnd"/>
          </w:p>
        </w:tc>
      </w:tr>
      <w:tr w:rsidR="00F10521" w14:paraId="26D286A3" w14:textId="77777777">
        <w:tc>
          <w:tcPr>
            <w:tcW w:w="2304" w:type="dxa"/>
          </w:tcPr>
          <w:p w14:paraId="3FB5C61C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3B7DEE8C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69354A8C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3C79C6F5" w14:textId="77777777" w:rsidR="00F10521" w:rsidRDefault="00F10521">
            <w:pPr>
              <w:pStyle w:val="Tabletext"/>
            </w:pPr>
          </w:p>
        </w:tc>
      </w:tr>
      <w:tr w:rsidR="00F10521" w14:paraId="4A039B22" w14:textId="77777777">
        <w:tc>
          <w:tcPr>
            <w:tcW w:w="2304" w:type="dxa"/>
          </w:tcPr>
          <w:p w14:paraId="7583E8B0" w14:textId="77777777" w:rsidR="00F10521" w:rsidRDefault="00F10521">
            <w:pPr>
              <w:pStyle w:val="Tabletext"/>
            </w:pPr>
          </w:p>
        </w:tc>
        <w:tc>
          <w:tcPr>
            <w:tcW w:w="1152" w:type="dxa"/>
          </w:tcPr>
          <w:p w14:paraId="6082A118" w14:textId="77777777" w:rsidR="00F10521" w:rsidRDefault="00F10521">
            <w:pPr>
              <w:pStyle w:val="Tabletext"/>
            </w:pPr>
          </w:p>
        </w:tc>
        <w:tc>
          <w:tcPr>
            <w:tcW w:w="3744" w:type="dxa"/>
          </w:tcPr>
          <w:p w14:paraId="0E6B0AFC" w14:textId="77777777" w:rsidR="00F10521" w:rsidRDefault="00F10521">
            <w:pPr>
              <w:pStyle w:val="Tabletext"/>
            </w:pPr>
          </w:p>
        </w:tc>
        <w:tc>
          <w:tcPr>
            <w:tcW w:w="2304" w:type="dxa"/>
          </w:tcPr>
          <w:p w14:paraId="3B91234A" w14:textId="77777777" w:rsidR="00F10521" w:rsidRDefault="00F10521">
            <w:pPr>
              <w:pStyle w:val="Tabletext"/>
            </w:pPr>
          </w:p>
        </w:tc>
      </w:tr>
    </w:tbl>
    <w:p w14:paraId="07634B9C" w14:textId="77777777" w:rsidR="00F10521" w:rsidRDefault="00F10521"/>
    <w:p w14:paraId="07585480" w14:textId="77777777" w:rsidR="00F10521" w:rsidRDefault="00F10521">
      <w:pPr>
        <w:pStyle w:val="a4"/>
      </w:pPr>
      <w:r>
        <w:br w:type="page"/>
      </w:r>
      <w:r>
        <w:rPr>
          <w:rFonts w:hint="eastAsia"/>
        </w:rPr>
        <w:lastRenderedPageBreak/>
        <w:t>目录</w:t>
      </w:r>
    </w:p>
    <w:p w14:paraId="68C21CFF" w14:textId="77777777" w:rsidR="00FA431C" w:rsidRDefault="00F10521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rFonts w:ascii="Times New Roman"/>
        </w:rPr>
        <w:fldChar w:fldCharType="begin"/>
      </w:r>
      <w:r>
        <w:rPr>
          <w:rFonts w:ascii="Times New Roman"/>
        </w:rPr>
        <w:instrText xml:space="preserve"> TOC \o "1-3" </w:instrText>
      </w:r>
      <w:r>
        <w:rPr>
          <w:rFonts w:ascii="Times New Roman"/>
        </w:rPr>
        <w:fldChar w:fldCharType="separate"/>
      </w:r>
      <w:r w:rsidR="00FA431C">
        <w:rPr>
          <w:noProof/>
        </w:rPr>
        <w:t>1.</w:t>
      </w:r>
      <w:r w:rsidR="00FA431C"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="00FA431C">
        <w:rPr>
          <w:rFonts w:hint="eastAsia"/>
          <w:noProof/>
        </w:rPr>
        <w:t>简介</w:t>
      </w:r>
      <w:r w:rsidR="00FA431C">
        <w:rPr>
          <w:noProof/>
        </w:rPr>
        <w:tab/>
      </w:r>
      <w:r w:rsidR="00FA431C">
        <w:rPr>
          <w:noProof/>
        </w:rPr>
        <w:fldChar w:fldCharType="begin"/>
      </w:r>
      <w:r w:rsidR="00FA431C">
        <w:rPr>
          <w:noProof/>
        </w:rPr>
        <w:instrText xml:space="preserve"> PAGEREF _Toc6058818 \h </w:instrText>
      </w:r>
      <w:r w:rsidR="00FA431C">
        <w:rPr>
          <w:noProof/>
        </w:rPr>
      </w:r>
      <w:r w:rsidR="00FA431C">
        <w:rPr>
          <w:noProof/>
        </w:rPr>
        <w:fldChar w:fldCharType="separate"/>
      </w:r>
      <w:r w:rsidR="00FA431C">
        <w:rPr>
          <w:noProof/>
        </w:rPr>
        <w:t>4</w:t>
      </w:r>
      <w:r w:rsidR="00FA431C">
        <w:rPr>
          <w:noProof/>
        </w:rPr>
        <w:fldChar w:fldCharType="end"/>
      </w:r>
    </w:p>
    <w:p w14:paraId="79DF4623" w14:textId="77777777" w:rsidR="00FA431C" w:rsidRDefault="00FA431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592B550" w14:textId="77777777" w:rsidR="00FA431C" w:rsidRDefault="00FA431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84276A2" w14:textId="77777777" w:rsidR="00FA431C" w:rsidRDefault="00FA431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1.3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定义、首字母缩写词和缩略语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8CE0402" w14:textId="77777777" w:rsidR="00FA431C" w:rsidRDefault="00FA431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1.4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参考资料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27CB4CA" w14:textId="77777777" w:rsidR="00FA431C" w:rsidRDefault="00FA431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1.5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概述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5309116" w14:textId="77777777" w:rsidR="00FA431C" w:rsidRDefault="00FA431C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测试结果摘要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33ABB75" w14:textId="77777777" w:rsidR="00FA431C" w:rsidRDefault="00FA431C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基于需求的测试覆盖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F362F67" w14:textId="77777777" w:rsidR="00FA431C" w:rsidRDefault="00FA431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 w:rsidRPr="007A17AC">
        <w:rPr>
          <w:noProof/>
        </w:rPr>
        <w:t>3.1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Pr="007A17AC">
        <w:rPr>
          <w:rFonts w:hint="eastAsia"/>
          <w:noProof/>
        </w:rPr>
        <w:t>等价类划分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CC54939" w14:textId="77777777" w:rsidR="00FA431C" w:rsidRDefault="00FA431C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 w:rsidRPr="007A17AC">
        <w:rPr>
          <w:noProof/>
        </w:rPr>
        <w:t>3.2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 w:rsidRPr="007A17AC">
        <w:rPr>
          <w:rFonts w:hint="eastAsia"/>
          <w:noProof/>
        </w:rPr>
        <w:t>边界值测试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797027F" w14:textId="77777777" w:rsidR="00FA431C" w:rsidRDefault="00FA431C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4.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建议措施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3747A677" w14:textId="77777777" w:rsidR="00FA431C" w:rsidRDefault="00FA431C">
      <w:pPr>
        <w:pStyle w:val="TOC1"/>
        <w:tabs>
          <w:tab w:val="left" w:pos="864"/>
        </w:tabs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</w:pPr>
      <w:r>
        <w:rPr>
          <w:noProof/>
        </w:rPr>
        <w:t>5.</w:t>
      </w:r>
      <w:r>
        <w:rPr>
          <w:rFonts w:asciiTheme="minorHAnsi" w:eastAsiaTheme="minorEastAsia" w:hAnsiTheme="minorHAnsi" w:cstheme="minorBidi"/>
          <w:noProof/>
          <w:snapToGrid/>
          <w:kern w:val="2"/>
          <w:sz w:val="24"/>
          <w:szCs w:val="24"/>
        </w:rPr>
        <w:tab/>
      </w:r>
      <w:r>
        <w:rPr>
          <w:rFonts w:hint="eastAsia"/>
          <w:noProof/>
        </w:rPr>
        <w:t>图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_Toc6058829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56CEF4AF" w14:textId="77777777" w:rsidR="00F10521" w:rsidRDefault="00F10521">
      <w:pPr>
        <w:pStyle w:val="a4"/>
        <w:rPr>
          <w:rFonts w:ascii="Arial" w:hAnsi="Arial"/>
        </w:rPr>
      </w:pPr>
      <w:r>
        <w:rPr>
          <w:rFonts w:ascii="Times New Roman"/>
        </w:rPr>
        <w:fldChar w:fldCharType="end"/>
      </w:r>
      <w:r>
        <w:br w:type="page"/>
      </w:r>
      <w:r>
        <w:rPr>
          <w:rFonts w:ascii="Arial" w:hAnsi="Arial"/>
        </w:rPr>
        <w:lastRenderedPageBreak/>
        <w:fldChar w:fldCharType="begin"/>
      </w:r>
      <w:r>
        <w:rPr>
          <w:rFonts w:ascii="Arial" w:hAnsi="Arial"/>
        </w:rPr>
        <w:instrText xml:space="preserve"> TITLE  \* MERGEFORMAT </w:instrText>
      </w:r>
      <w:r>
        <w:rPr>
          <w:rFonts w:ascii="Arial" w:hAnsi="Arial"/>
        </w:rPr>
        <w:fldChar w:fldCharType="separate"/>
      </w:r>
      <w:r w:rsidR="003D63DF">
        <w:rPr>
          <w:rFonts w:ascii="Arial" w:hAnsi="Arial" w:hint="eastAsia"/>
        </w:rPr>
        <w:t>测试评估报告</w:t>
      </w:r>
      <w:r>
        <w:rPr>
          <w:rFonts w:ascii="Arial" w:hAnsi="Arial"/>
        </w:rPr>
        <w:fldChar w:fldCharType="end"/>
      </w:r>
      <w:r>
        <w:rPr>
          <w:rFonts w:ascii="Arial" w:hAnsi="Arial"/>
        </w:rPr>
        <w:t xml:space="preserve"> </w:t>
      </w:r>
    </w:p>
    <w:p w14:paraId="5C8DC995" w14:textId="77777777" w:rsidR="00F10521" w:rsidRDefault="00F10521">
      <w:pPr>
        <w:pStyle w:val="1"/>
      </w:pPr>
      <w:bookmarkStart w:id="1" w:name="_Toc6058818"/>
      <w:r>
        <w:rPr>
          <w:rFonts w:hint="eastAsia"/>
        </w:rPr>
        <w:t>简介</w:t>
      </w:r>
      <w:bookmarkEnd w:id="1"/>
    </w:p>
    <w:p w14:paraId="43FD3B73" w14:textId="268F473C" w:rsidR="00FA695B" w:rsidRPr="00FA695B" w:rsidRDefault="00FA695B" w:rsidP="00FA695B">
      <w:pPr>
        <w:ind w:left="720"/>
      </w:pPr>
      <w:r>
        <w:rPr>
          <w:rFonts w:hint="eastAsia"/>
        </w:rPr>
        <w:t>本文</w:t>
      </w:r>
      <w:r>
        <w:t>利用等价类划分方法对</w:t>
      </w:r>
      <w:r>
        <w:rPr>
          <w:rFonts w:hint="eastAsia"/>
        </w:rPr>
        <w:t>命令行</w:t>
      </w:r>
      <w:r>
        <w:t>计算器</w:t>
      </w:r>
      <w:r>
        <w:rPr>
          <w:rFonts w:hint="eastAsia"/>
        </w:rPr>
        <w:t>进行</w:t>
      </w:r>
      <w:r>
        <w:t>黑盒测试，</w:t>
      </w:r>
      <w:r>
        <w:rPr>
          <w:rFonts w:hint="eastAsia"/>
        </w:rPr>
        <w:t>主要</w:t>
      </w:r>
      <w:r>
        <w:t>对给定的输入流，</w:t>
      </w:r>
      <w:r>
        <w:rPr>
          <w:rFonts w:hint="eastAsia"/>
        </w:rPr>
        <w:t>计算器</w:t>
      </w:r>
      <w:r>
        <w:t>能得到正确的输出</w:t>
      </w:r>
      <w:r>
        <w:rPr>
          <w:rFonts w:hint="eastAsia"/>
        </w:rPr>
        <w:t>或者</w:t>
      </w:r>
      <w:r>
        <w:t>给出错误信息，</w:t>
      </w:r>
      <w:r>
        <w:rPr>
          <w:rFonts w:hint="eastAsia"/>
        </w:rPr>
        <w:t>记录</w:t>
      </w:r>
      <w:r>
        <w:t>测试得到的结果，</w:t>
      </w:r>
      <w:r>
        <w:rPr>
          <w:rFonts w:hint="eastAsia"/>
        </w:rPr>
        <w:t>并</w:t>
      </w:r>
      <w:r>
        <w:t>撰写相关测试报告。</w:t>
      </w:r>
    </w:p>
    <w:p w14:paraId="014AAFA8" w14:textId="77777777" w:rsidR="00F10521" w:rsidRDefault="00F10521">
      <w:pPr>
        <w:pStyle w:val="2"/>
      </w:pPr>
      <w:bookmarkStart w:id="2" w:name="_Toc6058819"/>
      <w:r>
        <w:rPr>
          <w:rFonts w:hint="eastAsia"/>
        </w:rPr>
        <w:t>目的</w:t>
      </w:r>
      <w:bookmarkEnd w:id="2"/>
    </w:p>
    <w:p w14:paraId="3261D63D" w14:textId="6044C28C" w:rsidR="00610859" w:rsidRPr="00610859" w:rsidRDefault="00610859" w:rsidP="00610859">
      <w:pPr>
        <w:ind w:left="720"/>
      </w:pPr>
      <w:r>
        <w:rPr>
          <w:rFonts w:hint="eastAsia"/>
        </w:rPr>
        <w:t>记录</w:t>
      </w:r>
      <w:r>
        <w:t>对命令行</w:t>
      </w:r>
      <w:r>
        <w:rPr>
          <w:rFonts w:hint="eastAsia"/>
        </w:rPr>
        <w:t>计算器</w:t>
      </w:r>
      <w:r>
        <w:t>进行黑盒测试的测试结果。</w:t>
      </w:r>
    </w:p>
    <w:p w14:paraId="4CC88D1E" w14:textId="77777777" w:rsidR="00F10521" w:rsidRDefault="00F10521">
      <w:pPr>
        <w:pStyle w:val="2"/>
      </w:pPr>
      <w:bookmarkStart w:id="3" w:name="_Toc6058820"/>
      <w:r>
        <w:rPr>
          <w:rFonts w:hint="eastAsia"/>
        </w:rPr>
        <w:t>范围</w:t>
      </w:r>
      <w:bookmarkEnd w:id="3"/>
    </w:p>
    <w:p w14:paraId="7C477F7F" w14:textId="58698935" w:rsidR="002120B3" w:rsidRPr="002120B3" w:rsidRDefault="002120B3" w:rsidP="002120B3">
      <w:pPr>
        <w:ind w:left="720"/>
      </w:pPr>
      <w:r>
        <w:rPr>
          <w:rFonts w:hint="eastAsia"/>
        </w:rPr>
        <w:t>测试</w:t>
      </w:r>
      <w:r>
        <w:t>命令行计算器的核心功能。</w:t>
      </w:r>
    </w:p>
    <w:p w14:paraId="117031B7" w14:textId="77777777" w:rsidR="00F10521" w:rsidRDefault="00F10521">
      <w:pPr>
        <w:pStyle w:val="2"/>
      </w:pPr>
      <w:bookmarkStart w:id="4" w:name="_Toc6058821"/>
      <w:r>
        <w:rPr>
          <w:rFonts w:hint="eastAsia"/>
        </w:rPr>
        <w:t>定义、首字母缩写词和缩略语</w:t>
      </w:r>
      <w:bookmarkEnd w:id="4"/>
    </w:p>
    <w:p w14:paraId="0A61D060" w14:textId="65839D48" w:rsidR="002120B3" w:rsidRPr="002120B3" w:rsidRDefault="002120B3" w:rsidP="002120B3">
      <w:pPr>
        <w:ind w:left="720"/>
      </w:pPr>
      <w:r>
        <w:rPr>
          <w:rFonts w:hint="eastAsia"/>
        </w:rPr>
        <w:t>无</w:t>
      </w:r>
    </w:p>
    <w:p w14:paraId="015D47C9" w14:textId="77777777" w:rsidR="00F10521" w:rsidRDefault="00F10521">
      <w:pPr>
        <w:pStyle w:val="2"/>
      </w:pPr>
      <w:bookmarkStart w:id="5" w:name="_Toc6058822"/>
      <w:r>
        <w:rPr>
          <w:rFonts w:hint="eastAsia"/>
        </w:rPr>
        <w:t>参考资料</w:t>
      </w:r>
      <w:bookmarkEnd w:id="5"/>
    </w:p>
    <w:p w14:paraId="068D0B26" w14:textId="6BF177E9" w:rsidR="00821F9A" w:rsidRPr="00821F9A" w:rsidRDefault="00821F9A" w:rsidP="00821F9A">
      <w:pPr>
        <w:ind w:left="720"/>
      </w:pPr>
      <w:r>
        <w:rPr>
          <w:rFonts w:hint="eastAsia"/>
        </w:rPr>
        <w:t>无</w:t>
      </w:r>
    </w:p>
    <w:p w14:paraId="3B03BF85" w14:textId="77777777" w:rsidR="00F10521" w:rsidRDefault="00F10521">
      <w:pPr>
        <w:pStyle w:val="2"/>
      </w:pPr>
      <w:bookmarkStart w:id="6" w:name="_Toc6058823"/>
      <w:r>
        <w:rPr>
          <w:rFonts w:hint="eastAsia"/>
        </w:rPr>
        <w:t>概述</w:t>
      </w:r>
      <w:bookmarkEnd w:id="6"/>
    </w:p>
    <w:p w14:paraId="42EC46C3" w14:textId="25E6F42D" w:rsidR="0069766D" w:rsidRPr="0069766D" w:rsidRDefault="0069766D" w:rsidP="0069766D">
      <w:pPr>
        <w:ind w:left="720"/>
      </w:pPr>
      <w:r>
        <w:rPr>
          <w:rFonts w:hint="eastAsia"/>
        </w:rPr>
        <w:t>测试</w:t>
      </w:r>
      <w:r>
        <w:t>结果摘要</w:t>
      </w:r>
      <w:r w:rsidR="006C391D">
        <w:t>简要总结了测试的结果。</w:t>
      </w:r>
      <w:r w:rsidR="006C391D">
        <w:rPr>
          <w:rFonts w:hint="eastAsia"/>
        </w:rPr>
        <w:t>基于</w:t>
      </w:r>
      <w:r w:rsidR="006C391D">
        <w:t>需求的测试覆盖</w:t>
      </w:r>
      <w:r w:rsidR="006C391D">
        <w:rPr>
          <w:rFonts w:hint="eastAsia"/>
        </w:rPr>
        <w:t>描述</w:t>
      </w:r>
      <w:r w:rsidR="006C391D">
        <w:t>了</w:t>
      </w:r>
      <w:r w:rsidR="00A26D07">
        <w:t>选择使用的测试，分别是等价类测试和边界值测试</w:t>
      </w:r>
      <w:r w:rsidR="00C3231A">
        <w:t>，</w:t>
      </w:r>
      <w:r w:rsidR="00C3231A">
        <w:rPr>
          <w:rFonts w:hint="eastAsia"/>
        </w:rPr>
        <w:t>对</w:t>
      </w:r>
      <w:r w:rsidR="00C3231A">
        <w:t>每一类测试给出了预期结果。</w:t>
      </w:r>
      <w:r w:rsidR="00C3231A">
        <w:rPr>
          <w:rFonts w:hint="eastAsia"/>
        </w:rPr>
        <w:t>建议措施</w:t>
      </w:r>
      <w:r w:rsidR="00C3231A">
        <w:t>根据软件测试的结果</w:t>
      </w:r>
      <w:r w:rsidR="002A4872">
        <w:t>和主要测试评测结果进行评估，</w:t>
      </w:r>
      <w:r w:rsidR="002A4872">
        <w:rPr>
          <w:rFonts w:hint="eastAsia"/>
        </w:rPr>
        <w:t>建议</w:t>
      </w:r>
      <w:r w:rsidR="002A4872">
        <w:t>可取的措施。</w:t>
      </w:r>
      <w:r w:rsidR="002A4872">
        <w:rPr>
          <w:rFonts w:hint="eastAsia"/>
        </w:rPr>
        <w:t>图</w:t>
      </w:r>
      <w:r w:rsidR="002A4872">
        <w:t>给出了测试结果。</w:t>
      </w:r>
    </w:p>
    <w:p w14:paraId="6F68A626" w14:textId="77777777" w:rsidR="00F10521" w:rsidRDefault="00F10521">
      <w:pPr>
        <w:pStyle w:val="1"/>
      </w:pPr>
      <w:bookmarkStart w:id="7" w:name="_Toc6058824"/>
      <w:r>
        <w:rPr>
          <w:rFonts w:hint="eastAsia"/>
        </w:rPr>
        <w:t>测试结果摘要</w:t>
      </w:r>
      <w:bookmarkEnd w:id="7"/>
    </w:p>
    <w:p w14:paraId="3781BF1E" w14:textId="6526092E" w:rsidR="00FA0CBF" w:rsidRPr="00FA0CBF" w:rsidRDefault="00FA0CBF" w:rsidP="00FA0CBF">
      <w:pPr>
        <w:ind w:left="720"/>
      </w:pPr>
      <w:r>
        <w:rPr>
          <w:rFonts w:hint="eastAsia"/>
        </w:rPr>
        <w:t>测试</w:t>
      </w:r>
      <w:r>
        <w:t>结果与预期相符。</w:t>
      </w:r>
    </w:p>
    <w:p w14:paraId="026413F1" w14:textId="77777777" w:rsidR="00BE1E21" w:rsidRDefault="00BE1E21" w:rsidP="00BE1E21">
      <w:pPr>
        <w:pStyle w:val="1"/>
      </w:pPr>
      <w:bookmarkStart w:id="8" w:name="_Toc6058825"/>
      <w:r>
        <w:rPr>
          <w:rFonts w:hint="eastAsia"/>
        </w:rPr>
        <w:t>基于需求的测试覆盖</w:t>
      </w:r>
      <w:bookmarkEnd w:id="8"/>
    </w:p>
    <w:p w14:paraId="7EEFDA16" w14:textId="77777777" w:rsidR="00BE1E21" w:rsidRDefault="00BE1E21" w:rsidP="00BE1E21">
      <w:pPr>
        <w:pStyle w:val="2"/>
        <w:rPr>
          <w:b w:val="0"/>
        </w:rPr>
      </w:pPr>
      <w:bookmarkStart w:id="9" w:name="_Toc6058826"/>
      <w:r>
        <w:rPr>
          <w:b w:val="0"/>
        </w:rPr>
        <w:t>等价类划分</w:t>
      </w:r>
      <w:bookmarkEnd w:id="9"/>
    </w:p>
    <w:tbl>
      <w:tblPr>
        <w:tblStyle w:val="af1"/>
        <w:tblW w:w="8773" w:type="dxa"/>
        <w:tblInd w:w="720" w:type="dxa"/>
        <w:tblLayout w:type="fixed"/>
        <w:tblLook w:val="04A0" w:firstRow="1" w:lastRow="0" w:firstColumn="1" w:lastColumn="0" w:noHBand="0" w:noVBand="1"/>
      </w:tblPr>
      <w:tblGrid>
        <w:gridCol w:w="1116"/>
        <w:gridCol w:w="851"/>
        <w:gridCol w:w="850"/>
        <w:gridCol w:w="992"/>
        <w:gridCol w:w="709"/>
        <w:gridCol w:w="851"/>
        <w:gridCol w:w="1133"/>
        <w:gridCol w:w="992"/>
        <w:gridCol w:w="1279"/>
      </w:tblGrid>
      <w:tr w:rsidR="00892785" w14:paraId="42C4AEDC" w14:textId="77777777" w:rsidTr="000027A5">
        <w:trPr>
          <w:trHeight w:val="283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856C81" w14:textId="77777777" w:rsidR="00892785" w:rsidRDefault="00892785">
            <w:pPr>
              <w:rPr>
                <w:snapToGrid/>
              </w:rPr>
            </w:pPr>
            <w:r>
              <w:rPr>
                <w:rFonts w:hint="eastAsia"/>
              </w:rPr>
              <w:t>等价类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09304" w14:textId="77777777" w:rsidR="00892785" w:rsidRDefault="00892785">
            <w:r>
              <w:rPr>
                <w:rFonts w:hint="eastAsia"/>
              </w:rPr>
              <w:t>加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4C77D" w14:textId="77777777" w:rsidR="00892785" w:rsidRDefault="00892785">
            <w:r>
              <w:rPr>
                <w:rFonts w:hint="eastAsia"/>
              </w:rPr>
              <w:t>减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5C161" w14:textId="77777777" w:rsidR="00892785" w:rsidRDefault="00892785">
            <w:r>
              <w:rPr>
                <w:rFonts w:hint="eastAsia"/>
              </w:rPr>
              <w:t>乘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87E35" w14:textId="77777777" w:rsidR="00892785" w:rsidRDefault="00892785">
            <w:r>
              <w:rPr>
                <w:rFonts w:hint="eastAsia"/>
              </w:rPr>
              <w:t>除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742C" w14:textId="77777777" w:rsidR="00892785" w:rsidRDefault="00892785">
            <w:r>
              <w:rPr>
                <w:rFonts w:hint="eastAsia"/>
              </w:rPr>
              <w:t>阶乘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B8950" w14:textId="77777777" w:rsidR="00892785" w:rsidRDefault="00892785">
            <w:proofErr w:type="gramStart"/>
            <w:r>
              <w:rPr>
                <w:rFonts w:hint="eastAsia"/>
              </w:rPr>
              <w:t>幂</w:t>
            </w:r>
            <w:proofErr w:type="gramEnd"/>
            <w:r>
              <w:rPr>
                <w:rFonts w:hint="eastAsia"/>
              </w:rPr>
              <w:t>运算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F86EC" w14:textId="77777777" w:rsidR="00892785" w:rsidRDefault="00892785">
            <w:r>
              <w:rPr>
                <w:rFonts w:hint="eastAsia"/>
              </w:rPr>
              <w:t>取余数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7E2CC" w14:textId="38ABFF7B" w:rsidR="00892785" w:rsidRDefault="00553ACC">
            <w:r>
              <w:rPr>
                <w:rFonts w:hint="eastAsia"/>
              </w:rPr>
              <w:t>测试结果</w:t>
            </w:r>
          </w:p>
        </w:tc>
      </w:tr>
      <w:tr w:rsidR="00892785" w14:paraId="57D80C26" w14:textId="77777777" w:rsidTr="000027A5">
        <w:trPr>
          <w:trHeight w:val="283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066A" w14:textId="77777777" w:rsidR="00892785" w:rsidRDefault="00892785">
            <w:r>
              <w:rPr>
                <w:rFonts w:hint="eastAsia"/>
              </w:rPr>
              <w:t>整型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3D7D7" w14:textId="77777777" w:rsidR="00892785" w:rsidRDefault="00892785">
            <w:r>
              <w:rPr>
                <w:rFonts w:hint="eastAsia"/>
              </w:rPr>
              <w:t>30+40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C29F2" w14:textId="77777777" w:rsidR="00892785" w:rsidRDefault="00892785">
            <w:r>
              <w:rPr>
                <w:rFonts w:hint="eastAsia"/>
              </w:rPr>
              <w:t>70-49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216C2" w14:textId="77777777" w:rsidR="00892785" w:rsidRDefault="00892785">
            <w:r>
              <w:rPr>
                <w:rFonts w:hint="eastAsia"/>
              </w:rPr>
              <w:t>15*16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FF568" w14:textId="77777777" w:rsidR="00892785" w:rsidRDefault="00892785">
            <w:r>
              <w:rPr>
                <w:rFonts w:hint="eastAsia"/>
              </w:rPr>
              <w:t>36/4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663F5" w14:textId="77777777" w:rsidR="00892785" w:rsidRDefault="00892785">
            <w:r>
              <w:rPr>
                <w:rFonts w:hint="eastAsia"/>
              </w:rPr>
              <w:t>5!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58B4A" w14:textId="77777777" w:rsidR="00892785" w:rsidRDefault="00892785">
            <w:r>
              <w:rPr>
                <w:rFonts w:hint="eastAsia"/>
              </w:rPr>
              <w:t>5^2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D7532" w14:textId="77777777" w:rsidR="00892785" w:rsidRDefault="00892785">
            <w:r>
              <w:rPr>
                <w:rFonts w:hint="eastAsia"/>
              </w:rPr>
              <w:t>7%3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5B470" w14:textId="77777777" w:rsidR="00892785" w:rsidRDefault="00892785">
            <w:r>
              <w:rPr>
                <w:rFonts w:hint="eastAsia"/>
              </w:rPr>
              <w:t>正常运算</w:t>
            </w:r>
          </w:p>
        </w:tc>
      </w:tr>
      <w:tr w:rsidR="00892785" w14:paraId="5039669E" w14:textId="77777777" w:rsidTr="000027A5">
        <w:trPr>
          <w:trHeight w:val="562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6E805" w14:textId="77777777" w:rsidR="00892785" w:rsidRDefault="00892785">
            <w:r>
              <w:rPr>
                <w:rFonts w:hint="eastAsia"/>
              </w:rPr>
              <w:t>小数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FD5F8" w14:textId="77777777" w:rsidR="00892785" w:rsidRDefault="00892785">
            <w:r>
              <w:rPr>
                <w:rFonts w:hint="eastAsia"/>
              </w:rPr>
              <w:t>15.2+ 30.4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04FE1" w14:textId="77777777" w:rsidR="00892785" w:rsidRDefault="00892785">
            <w:r>
              <w:rPr>
                <w:rFonts w:hint="eastAsia"/>
              </w:rPr>
              <w:t>20.6-30.23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53AD6" w14:textId="77777777" w:rsidR="00892785" w:rsidRDefault="00892785">
            <w:r>
              <w:rPr>
                <w:rFonts w:hint="eastAsia"/>
              </w:rPr>
              <w:t>5.5*3.4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F0440" w14:textId="77777777" w:rsidR="00892785" w:rsidRDefault="00892785">
            <w:r>
              <w:rPr>
                <w:rFonts w:hint="eastAsia"/>
              </w:rPr>
              <w:t>10.2/5.3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12E34B" w14:textId="77777777" w:rsidR="00892785" w:rsidRDefault="00892785">
            <w:r>
              <w:rPr>
                <w:rFonts w:hint="eastAsia"/>
              </w:rPr>
              <w:t>(3.4)!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67822" w14:textId="77777777" w:rsidR="00892785" w:rsidRDefault="00892785">
            <w:r>
              <w:rPr>
                <w:rFonts w:hint="eastAsia"/>
              </w:rPr>
              <w:t>3.2^3.3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B798F" w14:textId="77777777" w:rsidR="00892785" w:rsidRDefault="00892785">
            <w:r>
              <w:rPr>
                <w:rFonts w:hint="eastAsia"/>
              </w:rPr>
              <w:t>15.5%2.3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3282F" w14:textId="77777777" w:rsidR="00892785" w:rsidRDefault="00892785">
            <w:r>
              <w:rPr>
                <w:rFonts w:hint="eastAsia"/>
              </w:rPr>
              <w:t>除阶乘和取余外正常运算</w:t>
            </w:r>
          </w:p>
        </w:tc>
      </w:tr>
      <w:tr w:rsidR="00892785" w14:paraId="29A8C39C" w14:textId="77777777" w:rsidTr="000027A5"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2A98B" w14:textId="77777777" w:rsidR="00892785" w:rsidRDefault="00892785">
            <w:r>
              <w:rPr>
                <w:rFonts w:hint="eastAsia"/>
              </w:rPr>
              <w:t>负数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F13C8" w14:textId="77777777" w:rsidR="00892785" w:rsidRDefault="00892785">
            <w:r>
              <w:rPr>
                <w:rFonts w:hint="eastAsia"/>
              </w:rPr>
              <w:t>-3+-4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DB23" w14:textId="77777777" w:rsidR="00892785" w:rsidRDefault="00892785">
            <w:r>
              <w:rPr>
                <w:rFonts w:hint="eastAsia"/>
              </w:rPr>
              <w:t>(-</w:t>
            </w:r>
            <w:proofErr w:type="gramStart"/>
            <w:r>
              <w:rPr>
                <w:rFonts w:hint="eastAsia"/>
              </w:rPr>
              <w:t>4)-(</w:t>
            </w:r>
            <w:proofErr w:type="gramEnd"/>
            <w:r>
              <w:rPr>
                <w:rFonts w:hint="eastAsia"/>
              </w:rPr>
              <w:t>-5)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1B4BF" w14:textId="77777777" w:rsidR="00892785" w:rsidRDefault="00892785">
            <w:r>
              <w:rPr>
                <w:rFonts w:hint="eastAsia"/>
              </w:rPr>
              <w:t>-12*-13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FAD91" w14:textId="77777777" w:rsidR="00892785" w:rsidRDefault="00892785">
            <w:r>
              <w:rPr>
                <w:rFonts w:hint="eastAsia"/>
              </w:rPr>
              <w:t>-20/ -4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29DFE" w14:textId="77777777" w:rsidR="00892785" w:rsidRDefault="00892785">
            <w:r>
              <w:rPr>
                <w:rFonts w:hint="eastAsia"/>
              </w:rPr>
              <w:t>(-5)!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FF19" w14:textId="77777777" w:rsidR="00892785" w:rsidRDefault="00892785">
            <w:r>
              <w:rPr>
                <w:rFonts w:hint="eastAsia"/>
              </w:rPr>
              <w:t>(-</w:t>
            </w:r>
            <w:proofErr w:type="gramStart"/>
            <w:r>
              <w:rPr>
                <w:rFonts w:hint="eastAsia"/>
              </w:rPr>
              <w:t>5)^</w:t>
            </w:r>
            <w:proofErr w:type="gramEnd"/>
            <w:r>
              <w:rPr>
                <w:rFonts w:hint="eastAsia"/>
              </w:rPr>
              <w:t>(-1)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E5C85" w14:textId="77777777" w:rsidR="00892785" w:rsidRDefault="00892785">
            <w:r>
              <w:rPr>
                <w:rFonts w:hint="eastAsia"/>
              </w:rPr>
              <w:t>-29%-11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00627" w14:textId="77777777" w:rsidR="00892785" w:rsidRDefault="00892785">
            <w:r>
              <w:rPr>
                <w:rFonts w:hint="eastAsia"/>
              </w:rPr>
              <w:t>除阶乘外正常运算</w:t>
            </w:r>
          </w:p>
        </w:tc>
      </w:tr>
      <w:tr w:rsidR="00892785" w14:paraId="2C5523B3" w14:textId="77777777" w:rsidTr="000027A5">
        <w:trPr>
          <w:trHeight w:val="213"/>
        </w:trPr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50F6A" w14:textId="77777777" w:rsidR="00892785" w:rsidRDefault="00892785">
            <w:r>
              <w:rPr>
                <w:rFonts w:hint="eastAsia"/>
              </w:rPr>
              <w:t>无效输入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D23E3" w14:textId="77777777" w:rsidR="00892785" w:rsidRDefault="00892785">
            <w:r>
              <w:rPr>
                <w:rFonts w:hint="eastAsia"/>
              </w:rPr>
              <w:t>2e+3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266ECA" w14:textId="77777777" w:rsidR="00892785" w:rsidRDefault="00892785">
            <w:r>
              <w:rPr>
                <w:rFonts w:hint="eastAsia"/>
              </w:rPr>
              <w:t>3e-4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5257A" w14:textId="77777777" w:rsidR="00892785" w:rsidRDefault="00892785">
            <w:r>
              <w:rPr>
                <w:rFonts w:hint="eastAsia"/>
              </w:rPr>
              <w:t>E*2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BC152" w14:textId="77777777" w:rsidR="00892785" w:rsidRDefault="00892785">
            <w:r>
              <w:rPr>
                <w:rFonts w:hint="eastAsia"/>
              </w:rPr>
              <w:t>e/2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40DFA" w14:textId="77777777" w:rsidR="00892785" w:rsidRDefault="00892785">
            <w:r>
              <w:rPr>
                <w:rFonts w:hint="eastAsia"/>
              </w:rPr>
              <w:t>E!</w:t>
            </w:r>
          </w:p>
        </w:tc>
        <w:tc>
          <w:tcPr>
            <w:tcW w:w="11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90996" w14:textId="77777777" w:rsidR="00892785" w:rsidRDefault="00892785">
            <w:r>
              <w:rPr>
                <w:rFonts w:hint="eastAsia"/>
              </w:rPr>
              <w:t>E^2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18A33" w14:textId="77777777" w:rsidR="00892785" w:rsidRDefault="00892785">
            <w:r>
              <w:rPr>
                <w:rFonts w:hint="eastAsia"/>
              </w:rPr>
              <w:t>E%5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7DAD" w14:textId="77777777" w:rsidR="00892785" w:rsidRDefault="00892785">
            <w:r>
              <w:rPr>
                <w:rFonts w:hint="eastAsia"/>
              </w:rPr>
              <w:t>输出错误信息</w:t>
            </w:r>
          </w:p>
        </w:tc>
      </w:tr>
    </w:tbl>
    <w:p w14:paraId="64EAB769" w14:textId="4BB3C754" w:rsidR="005B7E29" w:rsidRDefault="009C299E" w:rsidP="005B7E29">
      <w:pPr>
        <w:pStyle w:val="2"/>
        <w:rPr>
          <w:b w:val="0"/>
        </w:rPr>
      </w:pPr>
      <w:bookmarkStart w:id="10" w:name="_Toc6058827"/>
      <w:r>
        <w:rPr>
          <w:rFonts w:hint="eastAsia"/>
          <w:b w:val="0"/>
        </w:rPr>
        <w:t>边界值</w:t>
      </w:r>
      <w:r>
        <w:rPr>
          <w:b w:val="0"/>
        </w:rPr>
        <w:t>测试</w:t>
      </w:r>
      <w:bookmarkEnd w:id="10"/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734"/>
        <w:gridCol w:w="1733"/>
        <w:gridCol w:w="1733"/>
        <w:gridCol w:w="1715"/>
      </w:tblGrid>
      <w:tr w:rsidR="00322693" w14:paraId="3F14162E" w14:textId="77777777" w:rsidTr="00322693">
        <w:tc>
          <w:tcPr>
            <w:tcW w:w="1734" w:type="dxa"/>
          </w:tcPr>
          <w:p w14:paraId="0683F92E" w14:textId="2E724209" w:rsidR="00322693" w:rsidRDefault="00322693" w:rsidP="00D7057D">
            <w:r>
              <w:t>测试用例</w:t>
            </w:r>
            <w:r w:rsidR="00D22D19">
              <w:t>编号</w:t>
            </w:r>
          </w:p>
        </w:tc>
        <w:tc>
          <w:tcPr>
            <w:tcW w:w="1733" w:type="dxa"/>
          </w:tcPr>
          <w:p w14:paraId="0FFB155B" w14:textId="35BC4D39" w:rsidR="00322693" w:rsidRDefault="00322693" w:rsidP="00D7057D">
            <w:r>
              <w:t>被加数</w:t>
            </w:r>
          </w:p>
        </w:tc>
        <w:tc>
          <w:tcPr>
            <w:tcW w:w="1733" w:type="dxa"/>
          </w:tcPr>
          <w:p w14:paraId="2E6F0E04" w14:textId="13EB4ABE" w:rsidR="00322693" w:rsidRDefault="00322693" w:rsidP="00D7057D">
            <w:r>
              <w:rPr>
                <w:rFonts w:hint="eastAsia"/>
              </w:rPr>
              <w:t>加</w:t>
            </w:r>
            <w:r>
              <w:t>数</w:t>
            </w:r>
          </w:p>
        </w:tc>
        <w:tc>
          <w:tcPr>
            <w:tcW w:w="1715" w:type="dxa"/>
          </w:tcPr>
          <w:p w14:paraId="75796DA4" w14:textId="398115A8" w:rsidR="00322693" w:rsidRDefault="00553ACC" w:rsidP="00D7057D">
            <w:r>
              <w:rPr>
                <w:rFonts w:hint="eastAsia"/>
              </w:rPr>
              <w:t>测试结果</w:t>
            </w:r>
          </w:p>
        </w:tc>
      </w:tr>
      <w:tr w:rsidR="00322693" w14:paraId="27CBD780" w14:textId="77777777" w:rsidTr="00D22D19">
        <w:trPr>
          <w:trHeight w:val="311"/>
        </w:trPr>
        <w:tc>
          <w:tcPr>
            <w:tcW w:w="1734" w:type="dxa"/>
          </w:tcPr>
          <w:p w14:paraId="00A3C71E" w14:textId="602828D8" w:rsidR="00322693" w:rsidRDefault="00D22D19" w:rsidP="00D7057D">
            <w:r>
              <w:t>1</w:t>
            </w:r>
          </w:p>
        </w:tc>
        <w:tc>
          <w:tcPr>
            <w:tcW w:w="1733" w:type="dxa"/>
          </w:tcPr>
          <w:p w14:paraId="261A8CA9" w14:textId="248FE326" w:rsidR="00322693" w:rsidRDefault="00C23480" w:rsidP="00D7057D">
            <w:r>
              <w:t>1</w:t>
            </w:r>
            <w:r w:rsidR="00D22D19">
              <w:t>0</w:t>
            </w:r>
            <w:r>
              <w:t>.5</w:t>
            </w:r>
          </w:p>
        </w:tc>
        <w:tc>
          <w:tcPr>
            <w:tcW w:w="1733" w:type="dxa"/>
          </w:tcPr>
          <w:p w14:paraId="6393032A" w14:textId="19A8EEF4" w:rsidR="00322693" w:rsidRDefault="00D22D19" w:rsidP="00D7057D">
            <w:r>
              <w:t>10</w:t>
            </w:r>
          </w:p>
        </w:tc>
        <w:tc>
          <w:tcPr>
            <w:tcW w:w="1715" w:type="dxa"/>
          </w:tcPr>
          <w:p w14:paraId="19ED4A73" w14:textId="7B0CF08F" w:rsidR="00322693" w:rsidRDefault="00D22D19" w:rsidP="00D7057D">
            <w:r>
              <w:rPr>
                <w:rFonts w:hint="eastAsia"/>
              </w:rPr>
              <w:t>正常</w:t>
            </w:r>
            <w:r>
              <w:t>运算</w:t>
            </w:r>
          </w:p>
        </w:tc>
      </w:tr>
      <w:tr w:rsidR="00322693" w14:paraId="71AC44C3" w14:textId="77777777" w:rsidTr="00322693">
        <w:tc>
          <w:tcPr>
            <w:tcW w:w="1734" w:type="dxa"/>
          </w:tcPr>
          <w:p w14:paraId="521723DD" w14:textId="7FB3C3FA" w:rsidR="00322693" w:rsidRDefault="00D22D19" w:rsidP="00D7057D">
            <w:r>
              <w:t>2</w:t>
            </w:r>
          </w:p>
        </w:tc>
        <w:tc>
          <w:tcPr>
            <w:tcW w:w="1733" w:type="dxa"/>
          </w:tcPr>
          <w:p w14:paraId="5CC7B15F" w14:textId="3B95E080" w:rsidR="00322693" w:rsidRDefault="00D22D19" w:rsidP="00D7057D">
            <w:r>
              <w:t>0</w:t>
            </w:r>
          </w:p>
        </w:tc>
        <w:tc>
          <w:tcPr>
            <w:tcW w:w="1733" w:type="dxa"/>
          </w:tcPr>
          <w:p w14:paraId="73EC6C6A" w14:textId="3A758A5F" w:rsidR="00322693" w:rsidRDefault="00D22D19" w:rsidP="00D7057D">
            <w:r>
              <w:t>10.5</w:t>
            </w:r>
          </w:p>
        </w:tc>
        <w:tc>
          <w:tcPr>
            <w:tcW w:w="1715" w:type="dxa"/>
          </w:tcPr>
          <w:p w14:paraId="500815B8" w14:textId="1B6F313C" w:rsidR="00322693" w:rsidRDefault="00D22D19" w:rsidP="00D7057D">
            <w:r>
              <w:t>正常运算</w:t>
            </w:r>
          </w:p>
        </w:tc>
      </w:tr>
      <w:tr w:rsidR="00085A48" w14:paraId="08B7F441" w14:textId="77777777" w:rsidTr="00322693">
        <w:tc>
          <w:tcPr>
            <w:tcW w:w="1734" w:type="dxa"/>
          </w:tcPr>
          <w:p w14:paraId="6D8339B9" w14:textId="14221CCF" w:rsidR="00085A48" w:rsidRDefault="00085A48" w:rsidP="00D7057D">
            <w:r>
              <w:t>3</w:t>
            </w:r>
          </w:p>
        </w:tc>
        <w:tc>
          <w:tcPr>
            <w:tcW w:w="1733" w:type="dxa"/>
          </w:tcPr>
          <w:p w14:paraId="5E4A5648" w14:textId="47BA6E7B" w:rsidR="00085A48" w:rsidRDefault="00085A48" w:rsidP="00D7057D">
            <w:r>
              <w:t>70</w:t>
            </w:r>
          </w:p>
        </w:tc>
        <w:tc>
          <w:tcPr>
            <w:tcW w:w="1733" w:type="dxa"/>
          </w:tcPr>
          <w:p w14:paraId="64DCED88" w14:textId="562D4AA9" w:rsidR="00085A48" w:rsidRDefault="00085A48" w:rsidP="00D7057D">
            <w:r>
              <w:t>0</w:t>
            </w:r>
          </w:p>
        </w:tc>
        <w:tc>
          <w:tcPr>
            <w:tcW w:w="1715" w:type="dxa"/>
          </w:tcPr>
          <w:p w14:paraId="0A917165" w14:textId="541CF655" w:rsidR="00085A48" w:rsidRDefault="00380E98" w:rsidP="00D7057D">
            <w:r>
              <w:t>正常运算</w:t>
            </w:r>
          </w:p>
        </w:tc>
      </w:tr>
      <w:tr w:rsidR="00085A48" w14:paraId="4B7B56EF" w14:textId="77777777" w:rsidTr="00322693">
        <w:tc>
          <w:tcPr>
            <w:tcW w:w="1734" w:type="dxa"/>
          </w:tcPr>
          <w:p w14:paraId="34F955A5" w14:textId="55C2F51A" w:rsidR="00085A48" w:rsidRDefault="00085A48" w:rsidP="00D7057D">
            <w:r>
              <w:t>4</w:t>
            </w:r>
          </w:p>
        </w:tc>
        <w:tc>
          <w:tcPr>
            <w:tcW w:w="1733" w:type="dxa"/>
          </w:tcPr>
          <w:p w14:paraId="5C577022" w14:textId="3341BDF6" w:rsidR="00085A48" w:rsidRDefault="00085A48" w:rsidP="00D7057D">
            <w:r>
              <w:t>-75</w:t>
            </w:r>
          </w:p>
        </w:tc>
        <w:tc>
          <w:tcPr>
            <w:tcW w:w="1733" w:type="dxa"/>
          </w:tcPr>
          <w:p w14:paraId="2175B659" w14:textId="7C216632" w:rsidR="00085A48" w:rsidRDefault="00085A48" w:rsidP="00D7057D">
            <w:r>
              <w:t>10</w:t>
            </w:r>
          </w:p>
        </w:tc>
        <w:tc>
          <w:tcPr>
            <w:tcW w:w="1715" w:type="dxa"/>
          </w:tcPr>
          <w:p w14:paraId="3BE140AF" w14:textId="76230D5E" w:rsidR="00085A48" w:rsidRDefault="00380E98" w:rsidP="00D7057D">
            <w:r>
              <w:t>正常运算</w:t>
            </w:r>
          </w:p>
        </w:tc>
      </w:tr>
      <w:tr w:rsidR="00085A48" w14:paraId="7D600681" w14:textId="77777777" w:rsidTr="00322693">
        <w:tc>
          <w:tcPr>
            <w:tcW w:w="1734" w:type="dxa"/>
          </w:tcPr>
          <w:p w14:paraId="4A7C7AFE" w14:textId="67E68B88" w:rsidR="00085A48" w:rsidRDefault="00085A48" w:rsidP="00D7057D">
            <w:r>
              <w:t>5</w:t>
            </w:r>
          </w:p>
        </w:tc>
        <w:tc>
          <w:tcPr>
            <w:tcW w:w="1733" w:type="dxa"/>
          </w:tcPr>
          <w:p w14:paraId="24873885" w14:textId="21E03747" w:rsidR="00085A48" w:rsidRDefault="00085A48" w:rsidP="00D7057D">
            <w:r>
              <w:t>100</w:t>
            </w:r>
          </w:p>
        </w:tc>
        <w:tc>
          <w:tcPr>
            <w:tcW w:w="1733" w:type="dxa"/>
          </w:tcPr>
          <w:p w14:paraId="728FFC69" w14:textId="31B5502C" w:rsidR="00085A48" w:rsidRDefault="00085A48" w:rsidP="00D7057D">
            <w:r>
              <w:t>-10</w:t>
            </w:r>
          </w:p>
        </w:tc>
        <w:tc>
          <w:tcPr>
            <w:tcW w:w="1715" w:type="dxa"/>
          </w:tcPr>
          <w:p w14:paraId="18D34DE5" w14:textId="39C4BDF8" w:rsidR="00085A48" w:rsidRDefault="00380E98" w:rsidP="00D7057D">
            <w:r>
              <w:t>正常运算</w:t>
            </w:r>
          </w:p>
        </w:tc>
      </w:tr>
      <w:tr w:rsidR="00085A48" w14:paraId="4A2D1B0E" w14:textId="77777777" w:rsidTr="00380E98">
        <w:trPr>
          <w:trHeight w:val="227"/>
        </w:trPr>
        <w:tc>
          <w:tcPr>
            <w:tcW w:w="1734" w:type="dxa"/>
          </w:tcPr>
          <w:p w14:paraId="0F5A7982" w14:textId="3F73CC1E" w:rsidR="00085A48" w:rsidRDefault="00085A48" w:rsidP="00D7057D">
            <w:r>
              <w:t>6</w:t>
            </w:r>
          </w:p>
        </w:tc>
        <w:tc>
          <w:tcPr>
            <w:tcW w:w="1733" w:type="dxa"/>
          </w:tcPr>
          <w:p w14:paraId="1CF41CA9" w14:textId="586A612E" w:rsidR="00085A48" w:rsidRDefault="00085A48" w:rsidP="00D7057D">
            <w:r>
              <w:t>101</w:t>
            </w:r>
          </w:p>
        </w:tc>
        <w:tc>
          <w:tcPr>
            <w:tcW w:w="1733" w:type="dxa"/>
          </w:tcPr>
          <w:p w14:paraId="5BFC4E38" w14:textId="041F0A17" w:rsidR="00085A48" w:rsidRDefault="00085A48" w:rsidP="00D7057D">
            <w:r>
              <w:t>-10.5</w:t>
            </w:r>
          </w:p>
        </w:tc>
        <w:tc>
          <w:tcPr>
            <w:tcW w:w="1715" w:type="dxa"/>
          </w:tcPr>
          <w:p w14:paraId="7951977A" w14:textId="0DCAF782" w:rsidR="00085A48" w:rsidRDefault="00380E98" w:rsidP="00D7057D">
            <w:r>
              <w:t>正常运算</w:t>
            </w:r>
          </w:p>
        </w:tc>
      </w:tr>
    </w:tbl>
    <w:p w14:paraId="61141B66" w14:textId="3362F994" w:rsidR="00A12EE2" w:rsidRDefault="00A12EE2" w:rsidP="00D7057D">
      <w:pPr>
        <w:ind w:left="720"/>
      </w:pPr>
    </w:p>
    <w:p w14:paraId="04FD9B21" w14:textId="77777777" w:rsidR="00E96570" w:rsidRDefault="00E96570" w:rsidP="00D7057D">
      <w:pPr>
        <w:ind w:left="720"/>
      </w:pPr>
    </w:p>
    <w:p w14:paraId="103503C1" w14:textId="77777777" w:rsidR="00E96570" w:rsidRDefault="00E96570" w:rsidP="00D7057D">
      <w:pPr>
        <w:ind w:left="720"/>
      </w:pP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7"/>
        <w:gridCol w:w="1726"/>
        <w:gridCol w:w="1709"/>
      </w:tblGrid>
      <w:tr w:rsidR="00E96570" w14:paraId="3F9BF9FE" w14:textId="77777777" w:rsidTr="00E96570">
        <w:tc>
          <w:tcPr>
            <w:tcW w:w="1726" w:type="dxa"/>
          </w:tcPr>
          <w:p w14:paraId="67707D6E" w14:textId="77777777" w:rsidR="00E96570" w:rsidRDefault="00E96570" w:rsidP="002C421F">
            <w:r>
              <w:t>测试用例编号</w:t>
            </w:r>
          </w:p>
        </w:tc>
        <w:tc>
          <w:tcPr>
            <w:tcW w:w="1727" w:type="dxa"/>
          </w:tcPr>
          <w:p w14:paraId="6188C94A" w14:textId="032BC7C6" w:rsidR="00E96570" w:rsidRDefault="00E96570" w:rsidP="002C421F">
            <w:r>
              <w:t>被</w:t>
            </w:r>
            <w:r w:rsidR="00945CAA">
              <w:rPr>
                <w:rFonts w:hint="eastAsia"/>
              </w:rPr>
              <w:t>减</w:t>
            </w:r>
            <w:r>
              <w:t>数</w:t>
            </w:r>
          </w:p>
        </w:tc>
        <w:tc>
          <w:tcPr>
            <w:tcW w:w="1726" w:type="dxa"/>
          </w:tcPr>
          <w:p w14:paraId="579EFE0A" w14:textId="09DCE0DE" w:rsidR="00E96570" w:rsidRDefault="00945CAA" w:rsidP="002C421F">
            <w:r>
              <w:rPr>
                <w:rFonts w:hint="eastAsia"/>
              </w:rPr>
              <w:t>减</w:t>
            </w:r>
            <w:r w:rsidR="00E96570">
              <w:t>数</w:t>
            </w:r>
          </w:p>
        </w:tc>
        <w:tc>
          <w:tcPr>
            <w:tcW w:w="1709" w:type="dxa"/>
          </w:tcPr>
          <w:p w14:paraId="09849D87" w14:textId="43AE0023" w:rsidR="00E96570" w:rsidRDefault="00553ACC" w:rsidP="002C421F">
            <w:r>
              <w:rPr>
                <w:rFonts w:hint="eastAsia"/>
              </w:rPr>
              <w:t>测试结果</w:t>
            </w:r>
          </w:p>
        </w:tc>
      </w:tr>
      <w:tr w:rsidR="00E96570" w14:paraId="211A670C" w14:textId="77777777" w:rsidTr="00E96570">
        <w:trPr>
          <w:trHeight w:val="311"/>
        </w:trPr>
        <w:tc>
          <w:tcPr>
            <w:tcW w:w="1726" w:type="dxa"/>
          </w:tcPr>
          <w:p w14:paraId="5DD256B8" w14:textId="3D8E933A" w:rsidR="00E96570" w:rsidRDefault="00945CAA" w:rsidP="002C421F">
            <w:r>
              <w:t>7</w:t>
            </w:r>
          </w:p>
        </w:tc>
        <w:tc>
          <w:tcPr>
            <w:tcW w:w="1727" w:type="dxa"/>
          </w:tcPr>
          <w:p w14:paraId="6955BBB0" w14:textId="63C5F90F" w:rsidR="00E96570" w:rsidRDefault="00AA6B2A" w:rsidP="002C421F">
            <w:r>
              <w:t>1</w:t>
            </w:r>
            <w:r w:rsidR="00E96570">
              <w:t>0</w:t>
            </w:r>
            <w:r>
              <w:t>.5</w:t>
            </w:r>
          </w:p>
        </w:tc>
        <w:tc>
          <w:tcPr>
            <w:tcW w:w="1726" w:type="dxa"/>
          </w:tcPr>
          <w:p w14:paraId="190E4FE4" w14:textId="77777777" w:rsidR="00E96570" w:rsidRDefault="00E96570" w:rsidP="002C421F">
            <w:r>
              <w:t>10</w:t>
            </w:r>
          </w:p>
        </w:tc>
        <w:tc>
          <w:tcPr>
            <w:tcW w:w="1709" w:type="dxa"/>
          </w:tcPr>
          <w:p w14:paraId="551BA875" w14:textId="77777777" w:rsidR="00E96570" w:rsidRDefault="00E96570" w:rsidP="002C421F">
            <w:r>
              <w:rPr>
                <w:rFonts w:hint="eastAsia"/>
              </w:rPr>
              <w:t>正常</w:t>
            </w:r>
            <w:r>
              <w:t>运算</w:t>
            </w:r>
          </w:p>
        </w:tc>
      </w:tr>
      <w:tr w:rsidR="00E96570" w14:paraId="17258898" w14:textId="77777777" w:rsidTr="00E96570">
        <w:tc>
          <w:tcPr>
            <w:tcW w:w="1726" w:type="dxa"/>
          </w:tcPr>
          <w:p w14:paraId="0CF00956" w14:textId="6A89B735" w:rsidR="00E96570" w:rsidRDefault="00945CAA" w:rsidP="002C421F">
            <w:r>
              <w:t>8</w:t>
            </w:r>
          </w:p>
        </w:tc>
        <w:tc>
          <w:tcPr>
            <w:tcW w:w="1727" w:type="dxa"/>
          </w:tcPr>
          <w:p w14:paraId="6FA2D0C7" w14:textId="77777777" w:rsidR="00E96570" w:rsidRDefault="00E96570" w:rsidP="002C421F">
            <w:r>
              <w:t>0</w:t>
            </w:r>
          </w:p>
        </w:tc>
        <w:tc>
          <w:tcPr>
            <w:tcW w:w="1726" w:type="dxa"/>
          </w:tcPr>
          <w:p w14:paraId="54304665" w14:textId="77777777" w:rsidR="00E96570" w:rsidRDefault="00E96570" w:rsidP="002C421F">
            <w:r>
              <w:t>10.5</w:t>
            </w:r>
          </w:p>
        </w:tc>
        <w:tc>
          <w:tcPr>
            <w:tcW w:w="1709" w:type="dxa"/>
          </w:tcPr>
          <w:p w14:paraId="5B09844E" w14:textId="77777777" w:rsidR="00E96570" w:rsidRDefault="00E96570" w:rsidP="002C421F">
            <w:r>
              <w:t>正常运算</w:t>
            </w:r>
          </w:p>
        </w:tc>
      </w:tr>
      <w:tr w:rsidR="00E96570" w14:paraId="52D724CF" w14:textId="77777777" w:rsidTr="00380E98">
        <w:trPr>
          <w:trHeight w:val="284"/>
        </w:trPr>
        <w:tc>
          <w:tcPr>
            <w:tcW w:w="1726" w:type="dxa"/>
          </w:tcPr>
          <w:p w14:paraId="15F5E40C" w14:textId="6870D989" w:rsidR="00E96570" w:rsidRDefault="00945CAA" w:rsidP="002C421F">
            <w:r>
              <w:t>9</w:t>
            </w:r>
          </w:p>
        </w:tc>
        <w:tc>
          <w:tcPr>
            <w:tcW w:w="1727" w:type="dxa"/>
          </w:tcPr>
          <w:p w14:paraId="153A5603" w14:textId="77777777" w:rsidR="00E96570" w:rsidRDefault="00E96570" w:rsidP="002C421F">
            <w:r>
              <w:t>70</w:t>
            </w:r>
          </w:p>
        </w:tc>
        <w:tc>
          <w:tcPr>
            <w:tcW w:w="1726" w:type="dxa"/>
          </w:tcPr>
          <w:p w14:paraId="7A0266A9" w14:textId="77777777" w:rsidR="00E96570" w:rsidRDefault="00E96570" w:rsidP="002C421F">
            <w:r>
              <w:t>0</w:t>
            </w:r>
          </w:p>
        </w:tc>
        <w:tc>
          <w:tcPr>
            <w:tcW w:w="1709" w:type="dxa"/>
          </w:tcPr>
          <w:p w14:paraId="49295CBA" w14:textId="3E85F3F8" w:rsidR="00E96570" w:rsidRDefault="00380E98" w:rsidP="002C421F">
            <w:r>
              <w:t>正常运算</w:t>
            </w:r>
          </w:p>
        </w:tc>
      </w:tr>
      <w:tr w:rsidR="00E96570" w14:paraId="612E9BF5" w14:textId="77777777" w:rsidTr="00E96570">
        <w:tc>
          <w:tcPr>
            <w:tcW w:w="1726" w:type="dxa"/>
          </w:tcPr>
          <w:p w14:paraId="22ABFFDA" w14:textId="26F79C9D" w:rsidR="00E96570" w:rsidRDefault="00945CAA" w:rsidP="002C421F">
            <w:r>
              <w:t>10</w:t>
            </w:r>
          </w:p>
        </w:tc>
        <w:tc>
          <w:tcPr>
            <w:tcW w:w="1727" w:type="dxa"/>
          </w:tcPr>
          <w:p w14:paraId="3B832231" w14:textId="77777777" w:rsidR="00E96570" w:rsidRDefault="00E96570" w:rsidP="002C421F">
            <w:r>
              <w:t>-75</w:t>
            </w:r>
          </w:p>
        </w:tc>
        <w:tc>
          <w:tcPr>
            <w:tcW w:w="1726" w:type="dxa"/>
          </w:tcPr>
          <w:p w14:paraId="30C37D08" w14:textId="77777777" w:rsidR="00E96570" w:rsidRDefault="00E96570" w:rsidP="002C421F">
            <w:r>
              <w:t>10</w:t>
            </w:r>
          </w:p>
        </w:tc>
        <w:tc>
          <w:tcPr>
            <w:tcW w:w="1709" w:type="dxa"/>
          </w:tcPr>
          <w:p w14:paraId="56A05D78" w14:textId="33ED3E59" w:rsidR="00E96570" w:rsidRDefault="00380E98" w:rsidP="002C421F">
            <w:r>
              <w:t>正常运算</w:t>
            </w:r>
          </w:p>
        </w:tc>
      </w:tr>
      <w:tr w:rsidR="00E96570" w14:paraId="1B2185DB" w14:textId="77777777" w:rsidTr="00E96570">
        <w:tc>
          <w:tcPr>
            <w:tcW w:w="1726" w:type="dxa"/>
          </w:tcPr>
          <w:p w14:paraId="5421FE43" w14:textId="28577DC1" w:rsidR="00E96570" w:rsidRDefault="00945CAA" w:rsidP="002C421F">
            <w:r>
              <w:t>11</w:t>
            </w:r>
          </w:p>
        </w:tc>
        <w:tc>
          <w:tcPr>
            <w:tcW w:w="1727" w:type="dxa"/>
          </w:tcPr>
          <w:p w14:paraId="37243EA3" w14:textId="77777777" w:rsidR="00E96570" w:rsidRDefault="00E96570" w:rsidP="002C421F">
            <w:r>
              <w:t>100</w:t>
            </w:r>
          </w:p>
        </w:tc>
        <w:tc>
          <w:tcPr>
            <w:tcW w:w="1726" w:type="dxa"/>
          </w:tcPr>
          <w:p w14:paraId="0483B515" w14:textId="77777777" w:rsidR="00E96570" w:rsidRDefault="00E96570" w:rsidP="002C421F">
            <w:r>
              <w:t>-10</w:t>
            </w:r>
          </w:p>
        </w:tc>
        <w:tc>
          <w:tcPr>
            <w:tcW w:w="1709" w:type="dxa"/>
          </w:tcPr>
          <w:p w14:paraId="4BC68D24" w14:textId="2F7D9A39" w:rsidR="00E96570" w:rsidRDefault="00380E98" w:rsidP="002C421F">
            <w:r>
              <w:t>正常运算</w:t>
            </w:r>
          </w:p>
        </w:tc>
      </w:tr>
      <w:tr w:rsidR="00E96570" w14:paraId="44B5940D" w14:textId="77777777" w:rsidTr="00380E98">
        <w:trPr>
          <w:trHeight w:val="213"/>
        </w:trPr>
        <w:tc>
          <w:tcPr>
            <w:tcW w:w="1726" w:type="dxa"/>
          </w:tcPr>
          <w:p w14:paraId="7018EBFC" w14:textId="33179E01" w:rsidR="00E96570" w:rsidRDefault="00945CAA" w:rsidP="002C421F">
            <w:r>
              <w:t>12</w:t>
            </w:r>
          </w:p>
        </w:tc>
        <w:tc>
          <w:tcPr>
            <w:tcW w:w="1727" w:type="dxa"/>
          </w:tcPr>
          <w:p w14:paraId="0722230D" w14:textId="77777777" w:rsidR="00E96570" w:rsidRDefault="00E96570" w:rsidP="002C421F">
            <w:r>
              <w:t>101</w:t>
            </w:r>
          </w:p>
        </w:tc>
        <w:tc>
          <w:tcPr>
            <w:tcW w:w="1726" w:type="dxa"/>
          </w:tcPr>
          <w:p w14:paraId="43A770FB" w14:textId="77777777" w:rsidR="00E96570" w:rsidRDefault="00E96570" w:rsidP="002C421F">
            <w:r>
              <w:t>-10.5</w:t>
            </w:r>
          </w:p>
        </w:tc>
        <w:tc>
          <w:tcPr>
            <w:tcW w:w="1709" w:type="dxa"/>
          </w:tcPr>
          <w:p w14:paraId="09A61D10" w14:textId="6A3678C6" w:rsidR="00E96570" w:rsidRDefault="00380E98" w:rsidP="002C421F">
            <w:r>
              <w:t>正常运算</w:t>
            </w:r>
          </w:p>
        </w:tc>
      </w:tr>
    </w:tbl>
    <w:p w14:paraId="568FD370" w14:textId="77777777" w:rsidR="00E96570" w:rsidRDefault="00E96570" w:rsidP="00D7057D">
      <w:pPr>
        <w:ind w:left="720"/>
      </w:pP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7"/>
        <w:gridCol w:w="1726"/>
        <w:gridCol w:w="1709"/>
      </w:tblGrid>
      <w:tr w:rsidR="006779F7" w14:paraId="3D33C89C" w14:textId="77777777" w:rsidTr="002C421F">
        <w:tc>
          <w:tcPr>
            <w:tcW w:w="1726" w:type="dxa"/>
          </w:tcPr>
          <w:p w14:paraId="0B1942CE" w14:textId="77777777" w:rsidR="006779F7" w:rsidRDefault="006779F7" w:rsidP="002C421F">
            <w:r>
              <w:t>测试用例编号</w:t>
            </w:r>
          </w:p>
        </w:tc>
        <w:tc>
          <w:tcPr>
            <w:tcW w:w="1727" w:type="dxa"/>
          </w:tcPr>
          <w:p w14:paraId="63249DD8" w14:textId="4BE5CBB9" w:rsidR="006779F7" w:rsidRDefault="006779F7" w:rsidP="002C421F">
            <w:r>
              <w:t>被</w:t>
            </w:r>
            <w:r>
              <w:rPr>
                <w:rFonts w:hint="eastAsia"/>
              </w:rPr>
              <w:t>乘</w:t>
            </w:r>
            <w:r>
              <w:t>数</w:t>
            </w:r>
          </w:p>
        </w:tc>
        <w:tc>
          <w:tcPr>
            <w:tcW w:w="1726" w:type="dxa"/>
          </w:tcPr>
          <w:p w14:paraId="0EC84C7A" w14:textId="35140390" w:rsidR="006779F7" w:rsidRDefault="006779F7" w:rsidP="002C421F">
            <w:r>
              <w:rPr>
                <w:rFonts w:hint="eastAsia"/>
              </w:rPr>
              <w:t>乘</w:t>
            </w:r>
            <w:r>
              <w:t>数</w:t>
            </w:r>
          </w:p>
        </w:tc>
        <w:tc>
          <w:tcPr>
            <w:tcW w:w="1709" w:type="dxa"/>
          </w:tcPr>
          <w:p w14:paraId="352A921A" w14:textId="77579D27" w:rsidR="006779F7" w:rsidRDefault="00553ACC" w:rsidP="002C421F">
            <w:r>
              <w:rPr>
                <w:rFonts w:hint="eastAsia"/>
              </w:rPr>
              <w:t>测试结果</w:t>
            </w:r>
          </w:p>
        </w:tc>
      </w:tr>
      <w:tr w:rsidR="006779F7" w14:paraId="5B248F6D" w14:textId="77777777" w:rsidTr="002C421F">
        <w:trPr>
          <w:trHeight w:val="311"/>
        </w:trPr>
        <w:tc>
          <w:tcPr>
            <w:tcW w:w="1726" w:type="dxa"/>
          </w:tcPr>
          <w:p w14:paraId="06A3E85C" w14:textId="4F2159B6" w:rsidR="006779F7" w:rsidRDefault="009E0108" w:rsidP="002C421F">
            <w:r>
              <w:t>13</w:t>
            </w:r>
          </w:p>
        </w:tc>
        <w:tc>
          <w:tcPr>
            <w:tcW w:w="1727" w:type="dxa"/>
          </w:tcPr>
          <w:p w14:paraId="5915C32C" w14:textId="77777777" w:rsidR="006779F7" w:rsidRDefault="006779F7" w:rsidP="002C421F">
            <w:r>
              <w:t>10.5</w:t>
            </w:r>
          </w:p>
        </w:tc>
        <w:tc>
          <w:tcPr>
            <w:tcW w:w="1726" w:type="dxa"/>
          </w:tcPr>
          <w:p w14:paraId="32ED6034" w14:textId="77777777" w:rsidR="006779F7" w:rsidRDefault="006779F7" w:rsidP="002C421F">
            <w:r>
              <w:t>10</w:t>
            </w:r>
          </w:p>
        </w:tc>
        <w:tc>
          <w:tcPr>
            <w:tcW w:w="1709" w:type="dxa"/>
          </w:tcPr>
          <w:p w14:paraId="57906FF9" w14:textId="77777777" w:rsidR="006779F7" w:rsidRDefault="006779F7" w:rsidP="002C421F">
            <w:r>
              <w:rPr>
                <w:rFonts w:hint="eastAsia"/>
              </w:rPr>
              <w:t>正常</w:t>
            </w:r>
            <w:r>
              <w:t>运算</w:t>
            </w:r>
          </w:p>
        </w:tc>
      </w:tr>
      <w:tr w:rsidR="006779F7" w14:paraId="707B03B8" w14:textId="77777777" w:rsidTr="002C421F">
        <w:tc>
          <w:tcPr>
            <w:tcW w:w="1726" w:type="dxa"/>
          </w:tcPr>
          <w:p w14:paraId="249F3EFD" w14:textId="14AD07E5" w:rsidR="006779F7" w:rsidRDefault="009E0108" w:rsidP="002C421F">
            <w:r>
              <w:t>14</w:t>
            </w:r>
          </w:p>
        </w:tc>
        <w:tc>
          <w:tcPr>
            <w:tcW w:w="1727" w:type="dxa"/>
          </w:tcPr>
          <w:p w14:paraId="0C402317" w14:textId="77777777" w:rsidR="006779F7" w:rsidRDefault="006779F7" w:rsidP="002C421F">
            <w:r>
              <w:t>0</w:t>
            </w:r>
          </w:p>
        </w:tc>
        <w:tc>
          <w:tcPr>
            <w:tcW w:w="1726" w:type="dxa"/>
          </w:tcPr>
          <w:p w14:paraId="138EDF28" w14:textId="77777777" w:rsidR="006779F7" w:rsidRDefault="006779F7" w:rsidP="002C421F">
            <w:r>
              <w:t>10.5</w:t>
            </w:r>
          </w:p>
        </w:tc>
        <w:tc>
          <w:tcPr>
            <w:tcW w:w="1709" w:type="dxa"/>
          </w:tcPr>
          <w:p w14:paraId="6B13C50A" w14:textId="77777777" w:rsidR="006779F7" w:rsidRDefault="006779F7" w:rsidP="002C421F">
            <w:r>
              <w:t>正常运算</w:t>
            </w:r>
          </w:p>
        </w:tc>
      </w:tr>
      <w:tr w:rsidR="006779F7" w14:paraId="2C8046B3" w14:textId="77777777" w:rsidTr="002C421F">
        <w:trPr>
          <w:trHeight w:val="284"/>
        </w:trPr>
        <w:tc>
          <w:tcPr>
            <w:tcW w:w="1726" w:type="dxa"/>
          </w:tcPr>
          <w:p w14:paraId="3A4AAA0C" w14:textId="28EC83E4" w:rsidR="006779F7" w:rsidRDefault="009E0108" w:rsidP="002C421F">
            <w:r>
              <w:t>15</w:t>
            </w:r>
          </w:p>
        </w:tc>
        <w:tc>
          <w:tcPr>
            <w:tcW w:w="1727" w:type="dxa"/>
          </w:tcPr>
          <w:p w14:paraId="5D6A601B" w14:textId="77777777" w:rsidR="006779F7" w:rsidRDefault="006779F7" w:rsidP="002C421F">
            <w:r>
              <w:t>70</w:t>
            </w:r>
          </w:p>
        </w:tc>
        <w:tc>
          <w:tcPr>
            <w:tcW w:w="1726" w:type="dxa"/>
          </w:tcPr>
          <w:p w14:paraId="54F5CC2A" w14:textId="77777777" w:rsidR="006779F7" w:rsidRDefault="006779F7" w:rsidP="002C421F">
            <w:r>
              <w:t>0</w:t>
            </w:r>
          </w:p>
        </w:tc>
        <w:tc>
          <w:tcPr>
            <w:tcW w:w="1709" w:type="dxa"/>
          </w:tcPr>
          <w:p w14:paraId="74A657B9" w14:textId="77777777" w:rsidR="006779F7" w:rsidRDefault="006779F7" w:rsidP="002C421F">
            <w:r>
              <w:t>正常运算</w:t>
            </w:r>
          </w:p>
        </w:tc>
      </w:tr>
      <w:tr w:rsidR="006779F7" w14:paraId="156B6256" w14:textId="77777777" w:rsidTr="002C421F">
        <w:tc>
          <w:tcPr>
            <w:tcW w:w="1726" w:type="dxa"/>
          </w:tcPr>
          <w:p w14:paraId="5025097B" w14:textId="553149E3" w:rsidR="006779F7" w:rsidRDefault="006779F7" w:rsidP="002C421F">
            <w:r>
              <w:t>1</w:t>
            </w:r>
            <w:r w:rsidR="009E0108">
              <w:t>6</w:t>
            </w:r>
          </w:p>
        </w:tc>
        <w:tc>
          <w:tcPr>
            <w:tcW w:w="1727" w:type="dxa"/>
          </w:tcPr>
          <w:p w14:paraId="37E9A653" w14:textId="77777777" w:rsidR="006779F7" w:rsidRDefault="006779F7" w:rsidP="002C421F">
            <w:r>
              <w:t>-75</w:t>
            </w:r>
          </w:p>
        </w:tc>
        <w:tc>
          <w:tcPr>
            <w:tcW w:w="1726" w:type="dxa"/>
          </w:tcPr>
          <w:p w14:paraId="199E948C" w14:textId="77777777" w:rsidR="006779F7" w:rsidRDefault="006779F7" w:rsidP="002C421F">
            <w:r>
              <w:t>10</w:t>
            </w:r>
          </w:p>
        </w:tc>
        <w:tc>
          <w:tcPr>
            <w:tcW w:w="1709" w:type="dxa"/>
          </w:tcPr>
          <w:p w14:paraId="73B582E4" w14:textId="77777777" w:rsidR="006779F7" w:rsidRDefault="006779F7" w:rsidP="002C421F">
            <w:r>
              <w:t>正常运算</w:t>
            </w:r>
          </w:p>
        </w:tc>
      </w:tr>
      <w:tr w:rsidR="006779F7" w14:paraId="1BACAC05" w14:textId="77777777" w:rsidTr="002C421F">
        <w:tc>
          <w:tcPr>
            <w:tcW w:w="1726" w:type="dxa"/>
          </w:tcPr>
          <w:p w14:paraId="53A83A4F" w14:textId="2CFE00C5" w:rsidR="006779F7" w:rsidRDefault="006779F7" w:rsidP="002C421F">
            <w:r>
              <w:t>1</w:t>
            </w:r>
            <w:r w:rsidR="009E0108">
              <w:t>7</w:t>
            </w:r>
          </w:p>
        </w:tc>
        <w:tc>
          <w:tcPr>
            <w:tcW w:w="1727" w:type="dxa"/>
          </w:tcPr>
          <w:p w14:paraId="77D1C3F5" w14:textId="77777777" w:rsidR="006779F7" w:rsidRDefault="006779F7" w:rsidP="002C421F">
            <w:r>
              <w:t>100</w:t>
            </w:r>
          </w:p>
        </w:tc>
        <w:tc>
          <w:tcPr>
            <w:tcW w:w="1726" w:type="dxa"/>
          </w:tcPr>
          <w:p w14:paraId="45579759" w14:textId="77777777" w:rsidR="006779F7" w:rsidRDefault="006779F7" w:rsidP="002C421F">
            <w:r>
              <w:t>-10</w:t>
            </w:r>
          </w:p>
        </w:tc>
        <w:tc>
          <w:tcPr>
            <w:tcW w:w="1709" w:type="dxa"/>
          </w:tcPr>
          <w:p w14:paraId="4C560939" w14:textId="77777777" w:rsidR="006779F7" w:rsidRDefault="006779F7" w:rsidP="002C421F">
            <w:r>
              <w:t>正常运算</w:t>
            </w:r>
          </w:p>
        </w:tc>
      </w:tr>
      <w:tr w:rsidR="006779F7" w14:paraId="67113B66" w14:textId="77777777" w:rsidTr="002C421F">
        <w:trPr>
          <w:trHeight w:val="213"/>
        </w:trPr>
        <w:tc>
          <w:tcPr>
            <w:tcW w:w="1726" w:type="dxa"/>
          </w:tcPr>
          <w:p w14:paraId="4A500D43" w14:textId="19C74FF6" w:rsidR="006779F7" w:rsidRDefault="006779F7" w:rsidP="002C421F">
            <w:r>
              <w:t>1</w:t>
            </w:r>
            <w:r w:rsidR="009E0108">
              <w:t>8</w:t>
            </w:r>
          </w:p>
        </w:tc>
        <w:tc>
          <w:tcPr>
            <w:tcW w:w="1727" w:type="dxa"/>
          </w:tcPr>
          <w:p w14:paraId="7C19AE2F" w14:textId="77777777" w:rsidR="006779F7" w:rsidRDefault="006779F7" w:rsidP="002C421F">
            <w:r>
              <w:t>101</w:t>
            </w:r>
          </w:p>
        </w:tc>
        <w:tc>
          <w:tcPr>
            <w:tcW w:w="1726" w:type="dxa"/>
          </w:tcPr>
          <w:p w14:paraId="003C4208" w14:textId="77777777" w:rsidR="006779F7" w:rsidRDefault="006779F7" w:rsidP="002C421F">
            <w:r>
              <w:t>-10.5</w:t>
            </w:r>
          </w:p>
        </w:tc>
        <w:tc>
          <w:tcPr>
            <w:tcW w:w="1709" w:type="dxa"/>
          </w:tcPr>
          <w:p w14:paraId="22BDD140" w14:textId="77777777" w:rsidR="006779F7" w:rsidRDefault="006779F7" w:rsidP="002C421F">
            <w:r>
              <w:t>正常运算</w:t>
            </w:r>
          </w:p>
        </w:tc>
      </w:tr>
    </w:tbl>
    <w:p w14:paraId="0F9B6ACC" w14:textId="77777777" w:rsidR="00D9787B" w:rsidRDefault="00D9787B" w:rsidP="00D7057D">
      <w:pPr>
        <w:ind w:left="720"/>
      </w:pP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7"/>
        <w:gridCol w:w="1726"/>
        <w:gridCol w:w="1709"/>
      </w:tblGrid>
      <w:tr w:rsidR="00C11DD9" w14:paraId="270C537B" w14:textId="77777777" w:rsidTr="002C421F">
        <w:tc>
          <w:tcPr>
            <w:tcW w:w="1726" w:type="dxa"/>
          </w:tcPr>
          <w:p w14:paraId="42256AAC" w14:textId="77777777" w:rsidR="00C11DD9" w:rsidRDefault="00C11DD9" w:rsidP="002C421F">
            <w:r>
              <w:t>测试用例编号</w:t>
            </w:r>
          </w:p>
        </w:tc>
        <w:tc>
          <w:tcPr>
            <w:tcW w:w="1727" w:type="dxa"/>
          </w:tcPr>
          <w:p w14:paraId="307A23E6" w14:textId="10004650" w:rsidR="00C11DD9" w:rsidRDefault="00C11DD9" w:rsidP="002C421F">
            <w:r>
              <w:t>被</w:t>
            </w:r>
            <w:r w:rsidR="00D22F29">
              <w:rPr>
                <w:rFonts w:hint="eastAsia"/>
              </w:rPr>
              <w:t>除</w:t>
            </w:r>
            <w:r>
              <w:t>数</w:t>
            </w:r>
          </w:p>
        </w:tc>
        <w:tc>
          <w:tcPr>
            <w:tcW w:w="1726" w:type="dxa"/>
          </w:tcPr>
          <w:p w14:paraId="58BFF91B" w14:textId="19B9F5D8" w:rsidR="00C11DD9" w:rsidRDefault="00D22F29" w:rsidP="002C421F">
            <w:r>
              <w:rPr>
                <w:rFonts w:hint="eastAsia"/>
              </w:rPr>
              <w:t>除</w:t>
            </w:r>
            <w:r w:rsidR="00C11DD9">
              <w:t>数</w:t>
            </w:r>
          </w:p>
        </w:tc>
        <w:tc>
          <w:tcPr>
            <w:tcW w:w="1709" w:type="dxa"/>
          </w:tcPr>
          <w:p w14:paraId="57C476BF" w14:textId="3EFD3E57" w:rsidR="00C11DD9" w:rsidRDefault="00553ACC" w:rsidP="002C421F">
            <w:r>
              <w:rPr>
                <w:rFonts w:hint="eastAsia"/>
              </w:rPr>
              <w:t>测试结果</w:t>
            </w:r>
          </w:p>
        </w:tc>
      </w:tr>
      <w:tr w:rsidR="00C11DD9" w14:paraId="734A3C60" w14:textId="77777777" w:rsidTr="002C421F">
        <w:trPr>
          <w:trHeight w:val="311"/>
        </w:trPr>
        <w:tc>
          <w:tcPr>
            <w:tcW w:w="1726" w:type="dxa"/>
          </w:tcPr>
          <w:p w14:paraId="1EEB6436" w14:textId="3C6DD134" w:rsidR="00C11DD9" w:rsidRDefault="005F3B50" w:rsidP="002C421F">
            <w:r>
              <w:t>19</w:t>
            </w:r>
          </w:p>
        </w:tc>
        <w:tc>
          <w:tcPr>
            <w:tcW w:w="1727" w:type="dxa"/>
          </w:tcPr>
          <w:p w14:paraId="47702CE1" w14:textId="77777777" w:rsidR="00C11DD9" w:rsidRDefault="00C11DD9" w:rsidP="002C421F">
            <w:r>
              <w:t>10.5</w:t>
            </w:r>
          </w:p>
        </w:tc>
        <w:tc>
          <w:tcPr>
            <w:tcW w:w="1726" w:type="dxa"/>
          </w:tcPr>
          <w:p w14:paraId="35769598" w14:textId="77777777" w:rsidR="00C11DD9" w:rsidRDefault="00C11DD9" w:rsidP="002C421F">
            <w:r>
              <w:t>10</w:t>
            </w:r>
          </w:p>
        </w:tc>
        <w:tc>
          <w:tcPr>
            <w:tcW w:w="1709" w:type="dxa"/>
          </w:tcPr>
          <w:p w14:paraId="2155CA9A" w14:textId="77777777" w:rsidR="00C11DD9" w:rsidRDefault="00C11DD9" w:rsidP="002C421F">
            <w:r>
              <w:rPr>
                <w:rFonts w:hint="eastAsia"/>
              </w:rPr>
              <w:t>正常</w:t>
            </w:r>
            <w:r>
              <w:t>运算</w:t>
            </w:r>
          </w:p>
        </w:tc>
      </w:tr>
      <w:tr w:rsidR="00C11DD9" w14:paraId="36A685D2" w14:textId="77777777" w:rsidTr="002C421F">
        <w:tc>
          <w:tcPr>
            <w:tcW w:w="1726" w:type="dxa"/>
          </w:tcPr>
          <w:p w14:paraId="01FB2531" w14:textId="739E0619" w:rsidR="00C11DD9" w:rsidRDefault="005F3B50" w:rsidP="002C421F">
            <w:r>
              <w:t>20</w:t>
            </w:r>
          </w:p>
        </w:tc>
        <w:tc>
          <w:tcPr>
            <w:tcW w:w="1727" w:type="dxa"/>
          </w:tcPr>
          <w:p w14:paraId="1ACE7516" w14:textId="77777777" w:rsidR="00C11DD9" w:rsidRDefault="00C11DD9" w:rsidP="002C421F">
            <w:r>
              <w:t>0</w:t>
            </w:r>
          </w:p>
        </w:tc>
        <w:tc>
          <w:tcPr>
            <w:tcW w:w="1726" w:type="dxa"/>
          </w:tcPr>
          <w:p w14:paraId="7D6E8DE1" w14:textId="77777777" w:rsidR="00C11DD9" w:rsidRDefault="00C11DD9" w:rsidP="002C421F">
            <w:r>
              <w:t>10.5</w:t>
            </w:r>
          </w:p>
        </w:tc>
        <w:tc>
          <w:tcPr>
            <w:tcW w:w="1709" w:type="dxa"/>
          </w:tcPr>
          <w:p w14:paraId="1545ED1F" w14:textId="77777777" w:rsidR="00C11DD9" w:rsidRDefault="00C11DD9" w:rsidP="002C421F">
            <w:r>
              <w:t>正常运算</w:t>
            </w:r>
          </w:p>
        </w:tc>
      </w:tr>
      <w:tr w:rsidR="00C11DD9" w14:paraId="477E17FA" w14:textId="77777777" w:rsidTr="002C421F">
        <w:trPr>
          <w:trHeight w:val="284"/>
        </w:trPr>
        <w:tc>
          <w:tcPr>
            <w:tcW w:w="1726" w:type="dxa"/>
          </w:tcPr>
          <w:p w14:paraId="2D688EAD" w14:textId="56F107E2" w:rsidR="00C11DD9" w:rsidRDefault="005F3B50" w:rsidP="002C421F">
            <w:r>
              <w:t>21</w:t>
            </w:r>
          </w:p>
        </w:tc>
        <w:tc>
          <w:tcPr>
            <w:tcW w:w="1727" w:type="dxa"/>
          </w:tcPr>
          <w:p w14:paraId="1F363DF8" w14:textId="77777777" w:rsidR="00C11DD9" w:rsidRDefault="00C11DD9" w:rsidP="002C421F">
            <w:r>
              <w:t>70</w:t>
            </w:r>
          </w:p>
        </w:tc>
        <w:tc>
          <w:tcPr>
            <w:tcW w:w="1726" w:type="dxa"/>
          </w:tcPr>
          <w:p w14:paraId="7EF412A1" w14:textId="77777777" w:rsidR="00C11DD9" w:rsidRDefault="00C11DD9" w:rsidP="002C421F">
            <w:r>
              <w:t>0</w:t>
            </w:r>
          </w:p>
        </w:tc>
        <w:tc>
          <w:tcPr>
            <w:tcW w:w="1709" w:type="dxa"/>
          </w:tcPr>
          <w:p w14:paraId="747BABE3" w14:textId="5F92CE63" w:rsidR="00C11DD9" w:rsidRPr="00AD7E11" w:rsidRDefault="002E3F4B" w:rsidP="002C421F">
            <w:pPr>
              <w:rPr>
                <w:b/>
              </w:rPr>
            </w:pPr>
            <w:proofErr w:type="gramStart"/>
            <w:r w:rsidRPr="00AD7E11">
              <w:rPr>
                <w:rFonts w:hint="eastAsia"/>
                <w:b/>
              </w:rPr>
              <w:t>除</w:t>
            </w:r>
            <w:r w:rsidRPr="00AD7E11">
              <w:rPr>
                <w:b/>
              </w:rPr>
              <w:t>零错误</w:t>
            </w:r>
            <w:proofErr w:type="gramEnd"/>
          </w:p>
        </w:tc>
      </w:tr>
      <w:tr w:rsidR="00C11DD9" w14:paraId="40DEA047" w14:textId="77777777" w:rsidTr="002C421F">
        <w:tc>
          <w:tcPr>
            <w:tcW w:w="1726" w:type="dxa"/>
          </w:tcPr>
          <w:p w14:paraId="4B6ABD0B" w14:textId="08F16BFD" w:rsidR="00C11DD9" w:rsidRDefault="005F3B50" w:rsidP="002C421F">
            <w:r>
              <w:t>22</w:t>
            </w:r>
          </w:p>
        </w:tc>
        <w:tc>
          <w:tcPr>
            <w:tcW w:w="1727" w:type="dxa"/>
          </w:tcPr>
          <w:p w14:paraId="58E32610" w14:textId="77777777" w:rsidR="00C11DD9" w:rsidRDefault="00C11DD9" w:rsidP="002C421F">
            <w:r>
              <w:t>-75</w:t>
            </w:r>
          </w:p>
        </w:tc>
        <w:tc>
          <w:tcPr>
            <w:tcW w:w="1726" w:type="dxa"/>
          </w:tcPr>
          <w:p w14:paraId="1D381034" w14:textId="77777777" w:rsidR="00C11DD9" w:rsidRDefault="00C11DD9" w:rsidP="002C421F">
            <w:r>
              <w:t>10</w:t>
            </w:r>
          </w:p>
        </w:tc>
        <w:tc>
          <w:tcPr>
            <w:tcW w:w="1709" w:type="dxa"/>
          </w:tcPr>
          <w:p w14:paraId="0AD24CF2" w14:textId="77777777" w:rsidR="00C11DD9" w:rsidRDefault="00C11DD9" w:rsidP="002C421F">
            <w:r>
              <w:t>正常运算</w:t>
            </w:r>
          </w:p>
        </w:tc>
      </w:tr>
      <w:tr w:rsidR="00C11DD9" w14:paraId="1654CC7E" w14:textId="77777777" w:rsidTr="002C421F">
        <w:tc>
          <w:tcPr>
            <w:tcW w:w="1726" w:type="dxa"/>
          </w:tcPr>
          <w:p w14:paraId="37B79EC2" w14:textId="3CCE765E" w:rsidR="00C11DD9" w:rsidRDefault="005F3B50" w:rsidP="002C421F">
            <w:r>
              <w:t>23</w:t>
            </w:r>
          </w:p>
        </w:tc>
        <w:tc>
          <w:tcPr>
            <w:tcW w:w="1727" w:type="dxa"/>
          </w:tcPr>
          <w:p w14:paraId="1A523F96" w14:textId="77777777" w:rsidR="00C11DD9" w:rsidRDefault="00C11DD9" w:rsidP="002C421F">
            <w:r>
              <w:t>100</w:t>
            </w:r>
          </w:p>
        </w:tc>
        <w:tc>
          <w:tcPr>
            <w:tcW w:w="1726" w:type="dxa"/>
          </w:tcPr>
          <w:p w14:paraId="605E1F6D" w14:textId="77777777" w:rsidR="00C11DD9" w:rsidRDefault="00C11DD9" w:rsidP="002C421F">
            <w:r>
              <w:t>-10</w:t>
            </w:r>
          </w:p>
        </w:tc>
        <w:tc>
          <w:tcPr>
            <w:tcW w:w="1709" w:type="dxa"/>
          </w:tcPr>
          <w:p w14:paraId="15E892CF" w14:textId="77777777" w:rsidR="00C11DD9" w:rsidRDefault="00C11DD9" w:rsidP="002C421F">
            <w:r>
              <w:t>正常运算</w:t>
            </w:r>
          </w:p>
        </w:tc>
      </w:tr>
      <w:tr w:rsidR="00C11DD9" w14:paraId="13B5864C" w14:textId="77777777" w:rsidTr="002C421F">
        <w:trPr>
          <w:trHeight w:val="213"/>
        </w:trPr>
        <w:tc>
          <w:tcPr>
            <w:tcW w:w="1726" w:type="dxa"/>
          </w:tcPr>
          <w:p w14:paraId="4E35C794" w14:textId="42AC884A" w:rsidR="00C11DD9" w:rsidRDefault="005F3B50" w:rsidP="002C421F">
            <w:r>
              <w:t>24</w:t>
            </w:r>
          </w:p>
        </w:tc>
        <w:tc>
          <w:tcPr>
            <w:tcW w:w="1727" w:type="dxa"/>
          </w:tcPr>
          <w:p w14:paraId="00364F63" w14:textId="77777777" w:rsidR="00C11DD9" w:rsidRDefault="00C11DD9" w:rsidP="002C421F">
            <w:r>
              <w:t>101</w:t>
            </w:r>
          </w:p>
        </w:tc>
        <w:tc>
          <w:tcPr>
            <w:tcW w:w="1726" w:type="dxa"/>
          </w:tcPr>
          <w:p w14:paraId="3E903B8B" w14:textId="77777777" w:rsidR="00C11DD9" w:rsidRDefault="00C11DD9" w:rsidP="002C421F">
            <w:r>
              <w:t>-10.5</w:t>
            </w:r>
          </w:p>
        </w:tc>
        <w:tc>
          <w:tcPr>
            <w:tcW w:w="1709" w:type="dxa"/>
          </w:tcPr>
          <w:p w14:paraId="3E490E47" w14:textId="77777777" w:rsidR="00C11DD9" w:rsidRDefault="00C11DD9" w:rsidP="002C421F">
            <w:r>
              <w:t>正常运算</w:t>
            </w:r>
          </w:p>
        </w:tc>
      </w:tr>
    </w:tbl>
    <w:p w14:paraId="550BD634" w14:textId="77777777" w:rsidR="00C11DD9" w:rsidRDefault="00C11DD9" w:rsidP="00D7057D">
      <w:pPr>
        <w:ind w:left="720"/>
      </w:pP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7"/>
        <w:gridCol w:w="1726"/>
        <w:gridCol w:w="1709"/>
      </w:tblGrid>
      <w:tr w:rsidR="00602682" w14:paraId="59342D6E" w14:textId="77777777" w:rsidTr="002C421F">
        <w:tc>
          <w:tcPr>
            <w:tcW w:w="1726" w:type="dxa"/>
          </w:tcPr>
          <w:p w14:paraId="310E933E" w14:textId="77777777" w:rsidR="00602682" w:rsidRDefault="00602682" w:rsidP="002C421F">
            <w:r>
              <w:t>测试用例编号</w:t>
            </w:r>
          </w:p>
        </w:tc>
        <w:tc>
          <w:tcPr>
            <w:tcW w:w="1727" w:type="dxa"/>
          </w:tcPr>
          <w:p w14:paraId="17338BBD" w14:textId="71866875" w:rsidR="00602682" w:rsidRDefault="0077172B" w:rsidP="002C421F">
            <w:r>
              <w:rPr>
                <w:rFonts w:hint="eastAsia"/>
              </w:rPr>
              <w:t>底数</w:t>
            </w:r>
          </w:p>
        </w:tc>
        <w:tc>
          <w:tcPr>
            <w:tcW w:w="1726" w:type="dxa"/>
          </w:tcPr>
          <w:p w14:paraId="2F849FD0" w14:textId="588ADBA8" w:rsidR="00602682" w:rsidRDefault="0077172B" w:rsidP="002C421F">
            <w:r>
              <w:rPr>
                <w:rFonts w:hint="eastAsia"/>
              </w:rPr>
              <w:t>指数</w:t>
            </w:r>
          </w:p>
        </w:tc>
        <w:tc>
          <w:tcPr>
            <w:tcW w:w="1709" w:type="dxa"/>
          </w:tcPr>
          <w:p w14:paraId="0DF3B35A" w14:textId="5779BD68" w:rsidR="00602682" w:rsidRDefault="00553ACC" w:rsidP="002C421F">
            <w:r>
              <w:rPr>
                <w:rFonts w:hint="eastAsia"/>
              </w:rPr>
              <w:t>测试结果</w:t>
            </w:r>
          </w:p>
        </w:tc>
      </w:tr>
      <w:tr w:rsidR="00602682" w14:paraId="33371EA5" w14:textId="77777777" w:rsidTr="002C421F">
        <w:trPr>
          <w:trHeight w:val="311"/>
        </w:trPr>
        <w:tc>
          <w:tcPr>
            <w:tcW w:w="1726" w:type="dxa"/>
          </w:tcPr>
          <w:p w14:paraId="41BFB578" w14:textId="5EBC9507" w:rsidR="00602682" w:rsidRDefault="00414C07" w:rsidP="002C421F">
            <w:r>
              <w:t>25</w:t>
            </w:r>
          </w:p>
        </w:tc>
        <w:tc>
          <w:tcPr>
            <w:tcW w:w="1727" w:type="dxa"/>
          </w:tcPr>
          <w:p w14:paraId="72A194A2" w14:textId="77777777" w:rsidR="00602682" w:rsidRDefault="00602682" w:rsidP="002C421F">
            <w:r>
              <w:t>10.5</w:t>
            </w:r>
          </w:p>
        </w:tc>
        <w:tc>
          <w:tcPr>
            <w:tcW w:w="1726" w:type="dxa"/>
          </w:tcPr>
          <w:p w14:paraId="3BCFF51A" w14:textId="77777777" w:rsidR="00602682" w:rsidRDefault="00602682" w:rsidP="002C421F">
            <w:r>
              <w:t>10</w:t>
            </w:r>
          </w:p>
        </w:tc>
        <w:tc>
          <w:tcPr>
            <w:tcW w:w="1709" w:type="dxa"/>
          </w:tcPr>
          <w:p w14:paraId="33FAAFCD" w14:textId="77777777" w:rsidR="00602682" w:rsidRDefault="00602682" w:rsidP="002C421F">
            <w:r>
              <w:rPr>
                <w:rFonts w:hint="eastAsia"/>
              </w:rPr>
              <w:t>正常</w:t>
            </w:r>
            <w:r>
              <w:t>运算</w:t>
            </w:r>
          </w:p>
        </w:tc>
      </w:tr>
      <w:tr w:rsidR="00602682" w14:paraId="47A2FD65" w14:textId="77777777" w:rsidTr="002C421F">
        <w:tc>
          <w:tcPr>
            <w:tcW w:w="1726" w:type="dxa"/>
          </w:tcPr>
          <w:p w14:paraId="649F6B3E" w14:textId="49FE8280" w:rsidR="00602682" w:rsidRDefault="00414C07" w:rsidP="002C421F">
            <w:r>
              <w:t>26</w:t>
            </w:r>
          </w:p>
        </w:tc>
        <w:tc>
          <w:tcPr>
            <w:tcW w:w="1727" w:type="dxa"/>
          </w:tcPr>
          <w:p w14:paraId="52E2186B" w14:textId="77777777" w:rsidR="00602682" w:rsidRDefault="00602682" w:rsidP="002C421F">
            <w:r>
              <w:t>0</w:t>
            </w:r>
          </w:p>
        </w:tc>
        <w:tc>
          <w:tcPr>
            <w:tcW w:w="1726" w:type="dxa"/>
          </w:tcPr>
          <w:p w14:paraId="46CF941E" w14:textId="77777777" w:rsidR="00602682" w:rsidRDefault="00602682" w:rsidP="002C421F">
            <w:r>
              <w:t>10.5</w:t>
            </w:r>
          </w:p>
        </w:tc>
        <w:tc>
          <w:tcPr>
            <w:tcW w:w="1709" w:type="dxa"/>
          </w:tcPr>
          <w:p w14:paraId="2472152C" w14:textId="77777777" w:rsidR="00602682" w:rsidRDefault="00602682" w:rsidP="002C421F">
            <w:r>
              <w:t>正常运算</w:t>
            </w:r>
          </w:p>
        </w:tc>
      </w:tr>
      <w:tr w:rsidR="00602682" w14:paraId="6D5856D7" w14:textId="77777777" w:rsidTr="002C421F">
        <w:trPr>
          <w:trHeight w:val="284"/>
        </w:trPr>
        <w:tc>
          <w:tcPr>
            <w:tcW w:w="1726" w:type="dxa"/>
          </w:tcPr>
          <w:p w14:paraId="52DFDF50" w14:textId="35672202" w:rsidR="00602682" w:rsidRDefault="00414C07" w:rsidP="002C421F">
            <w:r>
              <w:t>27</w:t>
            </w:r>
          </w:p>
        </w:tc>
        <w:tc>
          <w:tcPr>
            <w:tcW w:w="1727" w:type="dxa"/>
          </w:tcPr>
          <w:p w14:paraId="7186CECF" w14:textId="77777777" w:rsidR="00602682" w:rsidRDefault="00602682" w:rsidP="002C421F">
            <w:r>
              <w:t>70</w:t>
            </w:r>
          </w:p>
        </w:tc>
        <w:tc>
          <w:tcPr>
            <w:tcW w:w="1726" w:type="dxa"/>
          </w:tcPr>
          <w:p w14:paraId="5BB8D7BB" w14:textId="77777777" w:rsidR="00602682" w:rsidRDefault="00602682" w:rsidP="002C421F">
            <w:r>
              <w:t>0</w:t>
            </w:r>
          </w:p>
        </w:tc>
        <w:tc>
          <w:tcPr>
            <w:tcW w:w="1709" w:type="dxa"/>
          </w:tcPr>
          <w:p w14:paraId="5D38F693" w14:textId="77777777" w:rsidR="00602682" w:rsidRDefault="00602682" w:rsidP="002C421F">
            <w:r>
              <w:t>正常运算</w:t>
            </w:r>
          </w:p>
        </w:tc>
      </w:tr>
      <w:tr w:rsidR="00602682" w14:paraId="280DF6E6" w14:textId="77777777" w:rsidTr="002C421F">
        <w:tc>
          <w:tcPr>
            <w:tcW w:w="1726" w:type="dxa"/>
          </w:tcPr>
          <w:p w14:paraId="71087674" w14:textId="26E9D2B5" w:rsidR="00602682" w:rsidRDefault="00414C07" w:rsidP="002C421F">
            <w:r>
              <w:t>28</w:t>
            </w:r>
          </w:p>
        </w:tc>
        <w:tc>
          <w:tcPr>
            <w:tcW w:w="1727" w:type="dxa"/>
          </w:tcPr>
          <w:p w14:paraId="6CB5462F" w14:textId="77777777" w:rsidR="00602682" w:rsidRDefault="00602682" w:rsidP="002C421F">
            <w:r>
              <w:t>-75</w:t>
            </w:r>
          </w:p>
        </w:tc>
        <w:tc>
          <w:tcPr>
            <w:tcW w:w="1726" w:type="dxa"/>
          </w:tcPr>
          <w:p w14:paraId="015277A2" w14:textId="77777777" w:rsidR="00602682" w:rsidRDefault="00602682" w:rsidP="002C421F">
            <w:r>
              <w:t>10</w:t>
            </w:r>
          </w:p>
        </w:tc>
        <w:tc>
          <w:tcPr>
            <w:tcW w:w="1709" w:type="dxa"/>
          </w:tcPr>
          <w:p w14:paraId="53C42D62" w14:textId="77777777" w:rsidR="00602682" w:rsidRDefault="00602682" w:rsidP="002C421F">
            <w:r>
              <w:t>正常运算</w:t>
            </w:r>
          </w:p>
        </w:tc>
      </w:tr>
      <w:tr w:rsidR="00602682" w14:paraId="697DA488" w14:textId="77777777" w:rsidTr="002C421F">
        <w:tc>
          <w:tcPr>
            <w:tcW w:w="1726" w:type="dxa"/>
          </w:tcPr>
          <w:p w14:paraId="3AC5A2E2" w14:textId="39831D3C" w:rsidR="00602682" w:rsidRDefault="00414C07" w:rsidP="002C421F">
            <w:r>
              <w:t>29</w:t>
            </w:r>
          </w:p>
        </w:tc>
        <w:tc>
          <w:tcPr>
            <w:tcW w:w="1727" w:type="dxa"/>
          </w:tcPr>
          <w:p w14:paraId="4B067CF6" w14:textId="77777777" w:rsidR="00602682" w:rsidRDefault="00602682" w:rsidP="002C421F">
            <w:r>
              <w:t>100</w:t>
            </w:r>
          </w:p>
        </w:tc>
        <w:tc>
          <w:tcPr>
            <w:tcW w:w="1726" w:type="dxa"/>
          </w:tcPr>
          <w:p w14:paraId="52F4C06F" w14:textId="77777777" w:rsidR="00602682" w:rsidRDefault="00602682" w:rsidP="002C421F">
            <w:r>
              <w:t>-10</w:t>
            </w:r>
          </w:p>
        </w:tc>
        <w:tc>
          <w:tcPr>
            <w:tcW w:w="1709" w:type="dxa"/>
          </w:tcPr>
          <w:p w14:paraId="12873EB7" w14:textId="77777777" w:rsidR="00602682" w:rsidRDefault="00602682" w:rsidP="002C421F">
            <w:r>
              <w:t>正常运算</w:t>
            </w:r>
          </w:p>
        </w:tc>
      </w:tr>
      <w:tr w:rsidR="00602682" w14:paraId="6E7D8D99" w14:textId="77777777" w:rsidTr="002C421F">
        <w:trPr>
          <w:trHeight w:val="213"/>
        </w:trPr>
        <w:tc>
          <w:tcPr>
            <w:tcW w:w="1726" w:type="dxa"/>
          </w:tcPr>
          <w:p w14:paraId="141DDC23" w14:textId="722383EA" w:rsidR="00602682" w:rsidRDefault="00414C07" w:rsidP="002C421F">
            <w:r>
              <w:t>30</w:t>
            </w:r>
          </w:p>
        </w:tc>
        <w:tc>
          <w:tcPr>
            <w:tcW w:w="1727" w:type="dxa"/>
          </w:tcPr>
          <w:p w14:paraId="5892DF50" w14:textId="77777777" w:rsidR="00602682" w:rsidRDefault="00602682" w:rsidP="002C421F">
            <w:r>
              <w:t>101</w:t>
            </w:r>
          </w:p>
        </w:tc>
        <w:tc>
          <w:tcPr>
            <w:tcW w:w="1726" w:type="dxa"/>
          </w:tcPr>
          <w:p w14:paraId="158DED89" w14:textId="77777777" w:rsidR="00602682" w:rsidRDefault="00602682" w:rsidP="002C421F">
            <w:r>
              <w:t>-10.5</w:t>
            </w:r>
          </w:p>
        </w:tc>
        <w:tc>
          <w:tcPr>
            <w:tcW w:w="1709" w:type="dxa"/>
          </w:tcPr>
          <w:p w14:paraId="00DE62B6" w14:textId="77777777" w:rsidR="00602682" w:rsidRDefault="00602682" w:rsidP="002C421F">
            <w:r>
              <w:t>正常运算</w:t>
            </w:r>
          </w:p>
        </w:tc>
      </w:tr>
    </w:tbl>
    <w:p w14:paraId="0DE8A4FF" w14:textId="77777777" w:rsidR="00602682" w:rsidRDefault="00602682" w:rsidP="00D7057D">
      <w:pPr>
        <w:ind w:left="720"/>
      </w:pP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7"/>
        <w:gridCol w:w="2626"/>
      </w:tblGrid>
      <w:tr w:rsidR="00D26F04" w14:paraId="199E515B" w14:textId="77777777" w:rsidTr="005C3F3B">
        <w:tc>
          <w:tcPr>
            <w:tcW w:w="1726" w:type="dxa"/>
          </w:tcPr>
          <w:p w14:paraId="050D8080" w14:textId="77777777" w:rsidR="00D26F04" w:rsidRDefault="00D26F04" w:rsidP="002C421F">
            <w:r>
              <w:t>测试用例编号</w:t>
            </w:r>
          </w:p>
        </w:tc>
        <w:tc>
          <w:tcPr>
            <w:tcW w:w="1727" w:type="dxa"/>
          </w:tcPr>
          <w:p w14:paraId="7207723C" w14:textId="2610CB1E" w:rsidR="00D26F04" w:rsidRDefault="00D26F04" w:rsidP="002C421F">
            <w:proofErr w:type="gramStart"/>
            <w:r>
              <w:rPr>
                <w:rFonts w:hint="eastAsia"/>
              </w:rPr>
              <w:t>阶乘</w:t>
            </w:r>
            <w:r>
              <w:t>数</w:t>
            </w:r>
            <w:proofErr w:type="gramEnd"/>
          </w:p>
        </w:tc>
        <w:tc>
          <w:tcPr>
            <w:tcW w:w="2626" w:type="dxa"/>
          </w:tcPr>
          <w:p w14:paraId="462BCE83" w14:textId="52431AB9" w:rsidR="00D26F04" w:rsidRDefault="00553ACC" w:rsidP="002C421F">
            <w:pPr>
              <w:rPr>
                <w:rFonts w:hint="eastAsia"/>
              </w:rPr>
            </w:pPr>
            <w:r>
              <w:rPr>
                <w:rFonts w:hint="eastAsia"/>
              </w:rPr>
              <w:t>测试结果</w:t>
            </w:r>
          </w:p>
        </w:tc>
      </w:tr>
      <w:tr w:rsidR="00D26F04" w14:paraId="5717DCEF" w14:textId="77777777" w:rsidTr="005C3F3B">
        <w:trPr>
          <w:trHeight w:val="311"/>
        </w:trPr>
        <w:tc>
          <w:tcPr>
            <w:tcW w:w="1726" w:type="dxa"/>
          </w:tcPr>
          <w:p w14:paraId="69A3DAC3" w14:textId="0E90DCD6" w:rsidR="00D26F04" w:rsidRDefault="00162AA6" w:rsidP="002C421F">
            <w:r>
              <w:t>31</w:t>
            </w:r>
          </w:p>
        </w:tc>
        <w:tc>
          <w:tcPr>
            <w:tcW w:w="1727" w:type="dxa"/>
          </w:tcPr>
          <w:p w14:paraId="4E0C485A" w14:textId="77777777" w:rsidR="00D26F04" w:rsidRDefault="00D26F04" w:rsidP="002C421F">
            <w:r>
              <w:t>10.5</w:t>
            </w:r>
          </w:p>
        </w:tc>
        <w:tc>
          <w:tcPr>
            <w:tcW w:w="2626" w:type="dxa"/>
          </w:tcPr>
          <w:p w14:paraId="6B773422" w14:textId="66C20C58" w:rsidR="00D26F04" w:rsidRPr="00AB5AE0" w:rsidRDefault="000D48F2" w:rsidP="002C421F">
            <w:pPr>
              <w:rPr>
                <w:b/>
              </w:rPr>
            </w:pPr>
            <w:r w:rsidRPr="00AB5AE0">
              <w:rPr>
                <w:rFonts w:hint="eastAsia"/>
                <w:b/>
              </w:rPr>
              <w:t>报错</w:t>
            </w:r>
            <w:r w:rsidRPr="00AB5AE0">
              <w:rPr>
                <w:b/>
              </w:rPr>
              <w:t>信息</w:t>
            </w:r>
            <w:r w:rsidR="005C3F3B">
              <w:rPr>
                <w:rFonts w:hint="eastAsia"/>
                <w:b/>
              </w:rPr>
              <w:t>（需为非负整数）</w:t>
            </w:r>
          </w:p>
        </w:tc>
      </w:tr>
      <w:tr w:rsidR="00D26F04" w14:paraId="009B9952" w14:textId="77777777" w:rsidTr="005C3F3B">
        <w:tc>
          <w:tcPr>
            <w:tcW w:w="1726" w:type="dxa"/>
          </w:tcPr>
          <w:p w14:paraId="49839BE8" w14:textId="28CD5FD7" w:rsidR="00D26F04" w:rsidRDefault="00162AA6" w:rsidP="002C421F">
            <w:r>
              <w:t>32</w:t>
            </w:r>
          </w:p>
        </w:tc>
        <w:tc>
          <w:tcPr>
            <w:tcW w:w="1727" w:type="dxa"/>
          </w:tcPr>
          <w:p w14:paraId="59010060" w14:textId="77777777" w:rsidR="00D26F04" w:rsidRDefault="00D26F04" w:rsidP="002C421F">
            <w:r>
              <w:t>0</w:t>
            </w:r>
          </w:p>
        </w:tc>
        <w:tc>
          <w:tcPr>
            <w:tcW w:w="2626" w:type="dxa"/>
          </w:tcPr>
          <w:p w14:paraId="206FEB1E" w14:textId="77777777" w:rsidR="00D26F04" w:rsidRDefault="00D26F04" w:rsidP="002C421F">
            <w:r>
              <w:t>正常运算</w:t>
            </w:r>
          </w:p>
        </w:tc>
      </w:tr>
      <w:tr w:rsidR="00D26F04" w14:paraId="1A5DDC05" w14:textId="77777777" w:rsidTr="005C3F3B">
        <w:trPr>
          <w:trHeight w:val="284"/>
        </w:trPr>
        <w:tc>
          <w:tcPr>
            <w:tcW w:w="1726" w:type="dxa"/>
          </w:tcPr>
          <w:p w14:paraId="6C5593D6" w14:textId="3325A8D9" w:rsidR="00D26F04" w:rsidRDefault="00162AA6" w:rsidP="002C421F">
            <w:r>
              <w:t>33</w:t>
            </w:r>
          </w:p>
        </w:tc>
        <w:tc>
          <w:tcPr>
            <w:tcW w:w="1727" w:type="dxa"/>
          </w:tcPr>
          <w:p w14:paraId="2A1569A9" w14:textId="3D418AF1" w:rsidR="00D26F04" w:rsidRDefault="00CA5F1B" w:rsidP="002C421F">
            <w:r>
              <w:t>10</w:t>
            </w:r>
          </w:p>
        </w:tc>
        <w:tc>
          <w:tcPr>
            <w:tcW w:w="2626" w:type="dxa"/>
          </w:tcPr>
          <w:p w14:paraId="532A5724" w14:textId="32375F61" w:rsidR="00D26F04" w:rsidRDefault="00CA5F1B" w:rsidP="002C421F">
            <w:r>
              <w:rPr>
                <w:rFonts w:hint="eastAsia"/>
              </w:rPr>
              <w:t>正常</w:t>
            </w:r>
            <w:r>
              <w:t>运算</w:t>
            </w:r>
          </w:p>
        </w:tc>
      </w:tr>
      <w:tr w:rsidR="00D26F04" w14:paraId="663098F1" w14:textId="77777777" w:rsidTr="005C3F3B">
        <w:tc>
          <w:tcPr>
            <w:tcW w:w="1726" w:type="dxa"/>
          </w:tcPr>
          <w:p w14:paraId="1DCE5A6D" w14:textId="755A00B9" w:rsidR="00D26F04" w:rsidRDefault="00162AA6" w:rsidP="002C421F">
            <w:r>
              <w:t>34</w:t>
            </w:r>
          </w:p>
        </w:tc>
        <w:tc>
          <w:tcPr>
            <w:tcW w:w="1727" w:type="dxa"/>
          </w:tcPr>
          <w:p w14:paraId="106FBA54" w14:textId="0FC00C94" w:rsidR="00D26F04" w:rsidRDefault="00D26F04" w:rsidP="002C421F">
            <w:r>
              <w:t>-</w:t>
            </w:r>
            <w:r w:rsidR="008A1C5F">
              <w:t>10</w:t>
            </w:r>
          </w:p>
        </w:tc>
        <w:tc>
          <w:tcPr>
            <w:tcW w:w="2626" w:type="dxa"/>
          </w:tcPr>
          <w:p w14:paraId="5E1852E2" w14:textId="1ADFD2F1" w:rsidR="00D26F04" w:rsidRPr="00AB5AE0" w:rsidRDefault="008A1C5F" w:rsidP="002C421F">
            <w:pPr>
              <w:rPr>
                <w:b/>
              </w:rPr>
            </w:pPr>
            <w:r w:rsidRPr="00AB5AE0">
              <w:rPr>
                <w:rFonts w:hint="eastAsia"/>
                <w:b/>
              </w:rPr>
              <w:t>报错</w:t>
            </w:r>
            <w:r w:rsidR="009B0118" w:rsidRPr="00AB5AE0">
              <w:rPr>
                <w:rFonts w:hint="eastAsia"/>
                <w:b/>
              </w:rPr>
              <w:t>信息</w:t>
            </w:r>
            <w:r w:rsidR="005C3F3B">
              <w:rPr>
                <w:rFonts w:hint="eastAsia"/>
                <w:b/>
              </w:rPr>
              <w:t>（需为</w:t>
            </w:r>
            <w:r w:rsidR="005C3F3B">
              <w:rPr>
                <w:rFonts w:hint="eastAsia"/>
                <w:b/>
              </w:rPr>
              <w:t>非负</w:t>
            </w:r>
            <w:r w:rsidR="005C3F3B">
              <w:rPr>
                <w:rFonts w:hint="eastAsia"/>
                <w:b/>
              </w:rPr>
              <w:t>整数）</w:t>
            </w:r>
          </w:p>
        </w:tc>
      </w:tr>
    </w:tbl>
    <w:p w14:paraId="3B8F571B" w14:textId="73E9E5D0" w:rsidR="00D26F04" w:rsidRDefault="00D26F04" w:rsidP="00D7057D">
      <w:pPr>
        <w:ind w:left="720"/>
      </w:pP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1726"/>
        <w:gridCol w:w="1727"/>
        <w:gridCol w:w="1726"/>
        <w:gridCol w:w="2318"/>
      </w:tblGrid>
      <w:tr w:rsidR="00C73F8B" w14:paraId="2F588466" w14:textId="77777777" w:rsidTr="005C3F3B"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71F47" w14:textId="77777777" w:rsidR="00C73F8B" w:rsidRDefault="00C73F8B">
            <w:pPr>
              <w:rPr>
                <w:snapToGrid/>
              </w:rPr>
            </w:pPr>
            <w:r>
              <w:rPr>
                <w:rFonts w:hint="eastAsia"/>
              </w:rPr>
              <w:t>测试用例编号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7E87E" w14:textId="6E80A552" w:rsidR="00C73F8B" w:rsidRDefault="00C73F8B">
            <w:r>
              <w:rPr>
                <w:rFonts w:hint="eastAsia"/>
              </w:rPr>
              <w:t>被除数（取余）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F13CC" w14:textId="61201883" w:rsidR="00C73F8B" w:rsidRDefault="00C73F8B">
            <w:r>
              <w:rPr>
                <w:rFonts w:hint="eastAsia"/>
              </w:rPr>
              <w:t>除数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F753D9" w14:textId="7C8C1026" w:rsidR="00C73F8B" w:rsidRDefault="00553ACC">
            <w:r>
              <w:rPr>
                <w:rFonts w:hint="eastAsia"/>
              </w:rPr>
              <w:t>测试结果</w:t>
            </w:r>
          </w:p>
        </w:tc>
      </w:tr>
      <w:tr w:rsidR="00C73F8B" w14:paraId="6C9793FA" w14:textId="77777777" w:rsidTr="005C3F3B">
        <w:trPr>
          <w:trHeight w:val="311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C0B5A" w14:textId="2866A2F9" w:rsidR="00C73F8B" w:rsidRDefault="00C73F8B">
            <w:r>
              <w:rPr>
                <w:rFonts w:hint="eastAsia"/>
              </w:rPr>
              <w:t>35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AC74C8" w14:textId="77777777" w:rsidR="00C73F8B" w:rsidRDefault="00C73F8B">
            <w:r>
              <w:rPr>
                <w:rFonts w:hint="eastAsia"/>
              </w:rPr>
              <w:t>10.5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8E483" w14:textId="77777777" w:rsidR="00C73F8B" w:rsidRDefault="00C73F8B">
            <w:r>
              <w:rPr>
                <w:rFonts w:hint="eastAsia"/>
              </w:rPr>
              <w:t>10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356D9" w14:textId="46CAAD4F" w:rsidR="00C73F8B" w:rsidRDefault="00C73F8B">
            <w:r w:rsidRPr="00AB5AE0">
              <w:rPr>
                <w:rFonts w:hint="eastAsia"/>
                <w:b/>
              </w:rPr>
              <w:t>报错信息</w:t>
            </w:r>
            <w:r w:rsidR="005C3F3B">
              <w:rPr>
                <w:rFonts w:hint="eastAsia"/>
                <w:b/>
              </w:rPr>
              <w:t>（</w:t>
            </w:r>
            <w:r w:rsidR="005C3F3B">
              <w:rPr>
                <w:rFonts w:hint="eastAsia"/>
                <w:b/>
              </w:rPr>
              <w:t>需为整数）</w:t>
            </w:r>
          </w:p>
        </w:tc>
      </w:tr>
      <w:tr w:rsidR="00C73F8B" w14:paraId="1DF09F80" w14:textId="77777777" w:rsidTr="005C3F3B"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14D329" w14:textId="493B7A9C" w:rsidR="00C73F8B" w:rsidRDefault="00C73F8B">
            <w:r>
              <w:rPr>
                <w:rFonts w:hint="eastAsia"/>
              </w:rPr>
              <w:t>36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590C1" w14:textId="77777777" w:rsidR="00C73F8B" w:rsidRDefault="00C73F8B">
            <w:r>
              <w:rPr>
                <w:rFonts w:hint="eastAsia"/>
              </w:rPr>
              <w:t>0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F132F" w14:textId="77777777" w:rsidR="00C73F8B" w:rsidRDefault="00C73F8B">
            <w:r>
              <w:rPr>
                <w:rFonts w:hint="eastAsia"/>
              </w:rPr>
              <w:t>10.5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FA819" w14:textId="5DEDD776" w:rsidR="00C73F8B" w:rsidRDefault="00C73F8B">
            <w:r w:rsidRPr="00AB5AE0">
              <w:rPr>
                <w:rFonts w:hint="eastAsia"/>
                <w:b/>
              </w:rPr>
              <w:t>报错信息</w:t>
            </w:r>
            <w:r w:rsidR="005C3F3B">
              <w:rPr>
                <w:rFonts w:hint="eastAsia"/>
                <w:b/>
              </w:rPr>
              <w:t>（需为整数）</w:t>
            </w:r>
          </w:p>
        </w:tc>
      </w:tr>
      <w:tr w:rsidR="00C73F8B" w14:paraId="38222823" w14:textId="77777777" w:rsidTr="005C3F3B">
        <w:trPr>
          <w:trHeight w:val="284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3B1DD" w14:textId="48DDB5EA" w:rsidR="00C73F8B" w:rsidRDefault="00C73F8B">
            <w:r>
              <w:rPr>
                <w:rFonts w:hint="eastAsia"/>
              </w:rPr>
              <w:t>37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B463F" w14:textId="77777777" w:rsidR="00C73F8B" w:rsidRDefault="00C73F8B">
            <w:r>
              <w:rPr>
                <w:rFonts w:hint="eastAsia"/>
              </w:rPr>
              <w:t>70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2CC5B" w14:textId="77777777" w:rsidR="00C73F8B" w:rsidRDefault="00C73F8B">
            <w:r>
              <w:rPr>
                <w:rFonts w:hint="eastAsia"/>
              </w:rPr>
              <w:t>0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16A770" w14:textId="0EC92222" w:rsidR="00C73F8B" w:rsidRDefault="00C73F8B">
            <w:proofErr w:type="gramStart"/>
            <w:r w:rsidRPr="00AD7E11">
              <w:rPr>
                <w:rFonts w:hint="eastAsia"/>
                <w:b/>
              </w:rPr>
              <w:t>除</w:t>
            </w:r>
            <w:r w:rsidRPr="00AD7E11">
              <w:rPr>
                <w:b/>
              </w:rPr>
              <w:t>零错误</w:t>
            </w:r>
            <w:proofErr w:type="gramEnd"/>
          </w:p>
        </w:tc>
      </w:tr>
      <w:tr w:rsidR="00C73F8B" w14:paraId="5F7A74AB" w14:textId="77777777" w:rsidTr="005C3F3B"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AA640" w14:textId="07A3B9E8" w:rsidR="00C73F8B" w:rsidRDefault="00C73F8B">
            <w:r>
              <w:rPr>
                <w:rFonts w:hint="eastAsia"/>
              </w:rPr>
              <w:t>38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8AF6E" w14:textId="77777777" w:rsidR="00C73F8B" w:rsidRDefault="00C73F8B">
            <w:r>
              <w:rPr>
                <w:rFonts w:hint="eastAsia"/>
              </w:rPr>
              <w:t>-75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EE20F" w14:textId="77777777" w:rsidR="00C73F8B" w:rsidRDefault="00C73F8B">
            <w:r>
              <w:rPr>
                <w:rFonts w:hint="eastAsia"/>
              </w:rPr>
              <w:t>10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31DC8" w14:textId="77777777" w:rsidR="00C73F8B" w:rsidRDefault="00C73F8B">
            <w:r>
              <w:rPr>
                <w:rFonts w:hint="eastAsia"/>
              </w:rPr>
              <w:t>正常运算</w:t>
            </w:r>
          </w:p>
        </w:tc>
      </w:tr>
      <w:tr w:rsidR="00C73F8B" w14:paraId="758B6971" w14:textId="77777777" w:rsidTr="005C3F3B"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BD6D" w14:textId="6B2277F1" w:rsidR="00C73F8B" w:rsidRDefault="00C73F8B">
            <w:r>
              <w:rPr>
                <w:rFonts w:hint="eastAsia"/>
              </w:rPr>
              <w:t>39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201B9" w14:textId="77777777" w:rsidR="00C73F8B" w:rsidRDefault="00C73F8B">
            <w:r>
              <w:rPr>
                <w:rFonts w:hint="eastAsia"/>
              </w:rPr>
              <w:t>100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8EB40" w14:textId="77777777" w:rsidR="00C73F8B" w:rsidRDefault="00C73F8B">
            <w:r>
              <w:rPr>
                <w:rFonts w:hint="eastAsia"/>
              </w:rPr>
              <w:t>-10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5D650" w14:textId="77777777" w:rsidR="00C73F8B" w:rsidRDefault="00C73F8B">
            <w:r>
              <w:rPr>
                <w:rFonts w:hint="eastAsia"/>
              </w:rPr>
              <w:t>正常运算</w:t>
            </w:r>
          </w:p>
        </w:tc>
      </w:tr>
      <w:tr w:rsidR="00C73F8B" w14:paraId="0E0164B4" w14:textId="77777777" w:rsidTr="005C3F3B">
        <w:trPr>
          <w:trHeight w:val="213"/>
        </w:trPr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8FE9A" w14:textId="1DCF8628" w:rsidR="00C73F8B" w:rsidRDefault="00C73F8B">
            <w:r>
              <w:rPr>
                <w:rFonts w:hint="eastAsia"/>
              </w:rPr>
              <w:lastRenderedPageBreak/>
              <w:t>40</w:t>
            </w:r>
          </w:p>
        </w:tc>
        <w:tc>
          <w:tcPr>
            <w:tcW w:w="17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C18CF" w14:textId="23902268" w:rsidR="00C73F8B" w:rsidRDefault="00C73F8B">
            <w:r>
              <w:rPr>
                <w:rFonts w:hint="eastAsia"/>
              </w:rPr>
              <w:t>0</w:t>
            </w:r>
          </w:p>
        </w:tc>
        <w:tc>
          <w:tcPr>
            <w:tcW w:w="17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0A640" w14:textId="5EE75990" w:rsidR="00C73F8B" w:rsidRDefault="00C73F8B">
            <w:r>
              <w:rPr>
                <w:rFonts w:hint="eastAsia"/>
              </w:rPr>
              <w:t>-7</w:t>
            </w:r>
          </w:p>
        </w:tc>
        <w:tc>
          <w:tcPr>
            <w:tcW w:w="23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6C070" w14:textId="77777777" w:rsidR="00C73F8B" w:rsidRDefault="00C73F8B">
            <w:r>
              <w:rPr>
                <w:rFonts w:hint="eastAsia"/>
              </w:rPr>
              <w:t>正常运算</w:t>
            </w:r>
          </w:p>
        </w:tc>
      </w:tr>
    </w:tbl>
    <w:p w14:paraId="632CADDF" w14:textId="77777777" w:rsidR="00C73F8B" w:rsidRDefault="00C73F8B" w:rsidP="00C73F8B"/>
    <w:p w14:paraId="71521E59" w14:textId="09354C7B" w:rsidR="00A86DF5" w:rsidRDefault="00A86DF5" w:rsidP="00D7057D">
      <w:pPr>
        <w:ind w:left="720"/>
      </w:pPr>
      <w:r>
        <w:t>复杂表示</w:t>
      </w:r>
      <w:r>
        <w:rPr>
          <w:rFonts w:hint="eastAsia"/>
        </w:rPr>
        <w:t>式</w:t>
      </w:r>
      <w:r>
        <w:t>计算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2834"/>
        <w:gridCol w:w="2940"/>
        <w:gridCol w:w="2856"/>
      </w:tblGrid>
      <w:tr w:rsidR="00B25D03" w14:paraId="78CC7B69" w14:textId="77777777" w:rsidTr="00A86DF5">
        <w:tc>
          <w:tcPr>
            <w:tcW w:w="3116" w:type="dxa"/>
          </w:tcPr>
          <w:p w14:paraId="516BCF58" w14:textId="3F31B74F" w:rsidR="00A86DF5" w:rsidRDefault="00A86DF5" w:rsidP="00D7057D">
            <w:r>
              <w:t>测试用例编号</w:t>
            </w:r>
          </w:p>
        </w:tc>
        <w:tc>
          <w:tcPr>
            <w:tcW w:w="3117" w:type="dxa"/>
          </w:tcPr>
          <w:p w14:paraId="2FFE54C9" w14:textId="7798505E" w:rsidR="00A86DF5" w:rsidRDefault="004156CE" w:rsidP="00D7057D">
            <w:r>
              <w:t>表达式</w:t>
            </w:r>
          </w:p>
        </w:tc>
        <w:tc>
          <w:tcPr>
            <w:tcW w:w="3117" w:type="dxa"/>
          </w:tcPr>
          <w:p w14:paraId="4B07797D" w14:textId="58AA9CDF" w:rsidR="00A86DF5" w:rsidRDefault="00553ACC" w:rsidP="00D7057D">
            <w:r>
              <w:rPr>
                <w:rFonts w:hint="eastAsia"/>
              </w:rPr>
              <w:t>测试结果</w:t>
            </w:r>
          </w:p>
        </w:tc>
      </w:tr>
      <w:tr w:rsidR="00B25D03" w14:paraId="528A59E3" w14:textId="77777777" w:rsidTr="00A86DF5">
        <w:tc>
          <w:tcPr>
            <w:tcW w:w="3116" w:type="dxa"/>
          </w:tcPr>
          <w:p w14:paraId="57A76487" w14:textId="39E042AD" w:rsidR="00A86DF5" w:rsidRDefault="00C73F8B" w:rsidP="00D7057D">
            <w:r>
              <w:rPr>
                <w:rFonts w:hint="eastAsia"/>
              </w:rPr>
              <w:t>41</w:t>
            </w:r>
          </w:p>
        </w:tc>
        <w:tc>
          <w:tcPr>
            <w:tcW w:w="3117" w:type="dxa"/>
          </w:tcPr>
          <w:p w14:paraId="4BC872C6" w14:textId="23F2EB58" w:rsidR="00A86DF5" w:rsidRDefault="000700A1" w:rsidP="00D7057D">
            <w:r>
              <w:t>3+++4</w:t>
            </w:r>
            <w:r w:rsidR="00125C46">
              <w:t>--3</w:t>
            </w:r>
          </w:p>
        </w:tc>
        <w:tc>
          <w:tcPr>
            <w:tcW w:w="3117" w:type="dxa"/>
          </w:tcPr>
          <w:p w14:paraId="63E7E6B3" w14:textId="30246718" w:rsidR="00A86DF5" w:rsidRDefault="003659B9" w:rsidP="00D7057D">
            <w:r>
              <w:t>10</w:t>
            </w:r>
          </w:p>
        </w:tc>
      </w:tr>
      <w:tr w:rsidR="00B25D03" w14:paraId="73B9FAB4" w14:textId="77777777" w:rsidTr="00A86DF5">
        <w:tc>
          <w:tcPr>
            <w:tcW w:w="3116" w:type="dxa"/>
          </w:tcPr>
          <w:p w14:paraId="20A732C8" w14:textId="7A3440F4" w:rsidR="00A86DF5" w:rsidRDefault="00C73F8B" w:rsidP="00D7057D">
            <w:r>
              <w:rPr>
                <w:rFonts w:hint="eastAsia"/>
              </w:rPr>
              <w:t>42</w:t>
            </w:r>
          </w:p>
        </w:tc>
        <w:tc>
          <w:tcPr>
            <w:tcW w:w="3117" w:type="dxa"/>
          </w:tcPr>
          <w:p w14:paraId="4953E9EA" w14:textId="55E5BE00" w:rsidR="00A86DF5" w:rsidRDefault="00125C46" w:rsidP="00D7057D">
            <w:r>
              <w:t>3*(2+3)/0</w:t>
            </w:r>
          </w:p>
        </w:tc>
        <w:tc>
          <w:tcPr>
            <w:tcW w:w="3117" w:type="dxa"/>
          </w:tcPr>
          <w:p w14:paraId="334185E2" w14:textId="210D7112" w:rsidR="00A86DF5" w:rsidRPr="005C3F3B" w:rsidRDefault="00125C46" w:rsidP="00D7057D">
            <w:pPr>
              <w:rPr>
                <w:b/>
              </w:rPr>
            </w:pPr>
            <w:proofErr w:type="gramStart"/>
            <w:r w:rsidRPr="005C3F3B">
              <w:rPr>
                <w:rFonts w:hint="eastAsia"/>
                <w:b/>
              </w:rPr>
              <w:t>除零</w:t>
            </w:r>
            <w:r w:rsidRPr="005C3F3B">
              <w:rPr>
                <w:b/>
              </w:rPr>
              <w:t>错</w:t>
            </w:r>
            <w:r w:rsidR="00B25D03" w:rsidRPr="005C3F3B">
              <w:rPr>
                <w:b/>
              </w:rPr>
              <w:t>误</w:t>
            </w:r>
            <w:proofErr w:type="gramEnd"/>
          </w:p>
        </w:tc>
      </w:tr>
      <w:tr w:rsidR="00B25D03" w14:paraId="380EBA58" w14:textId="77777777" w:rsidTr="00A86DF5">
        <w:tc>
          <w:tcPr>
            <w:tcW w:w="3116" w:type="dxa"/>
          </w:tcPr>
          <w:p w14:paraId="40D3AFCB" w14:textId="3FD5E45B" w:rsidR="00A86DF5" w:rsidRDefault="00C73F8B" w:rsidP="00D7057D">
            <w:r>
              <w:rPr>
                <w:rFonts w:hint="eastAsia"/>
              </w:rPr>
              <w:t>43</w:t>
            </w:r>
          </w:p>
        </w:tc>
        <w:tc>
          <w:tcPr>
            <w:tcW w:w="3117" w:type="dxa"/>
          </w:tcPr>
          <w:p w14:paraId="140BE7E0" w14:textId="2BD18396" w:rsidR="00A86DF5" w:rsidRDefault="00352355" w:rsidP="00D7057D">
            <w:r>
              <w:t>3+4^2*4</w:t>
            </w:r>
          </w:p>
        </w:tc>
        <w:tc>
          <w:tcPr>
            <w:tcW w:w="3117" w:type="dxa"/>
          </w:tcPr>
          <w:p w14:paraId="27CB29C9" w14:textId="58D319A8" w:rsidR="00A86DF5" w:rsidRDefault="00352355" w:rsidP="00D7057D">
            <w:r>
              <w:t>67</w:t>
            </w:r>
          </w:p>
        </w:tc>
      </w:tr>
      <w:tr w:rsidR="00B25D03" w14:paraId="636C2E8D" w14:textId="77777777" w:rsidTr="00F129CB">
        <w:trPr>
          <w:trHeight w:val="228"/>
        </w:trPr>
        <w:tc>
          <w:tcPr>
            <w:tcW w:w="3116" w:type="dxa"/>
          </w:tcPr>
          <w:p w14:paraId="280F8FE5" w14:textId="06B6B684" w:rsidR="00A86DF5" w:rsidRDefault="00D76218" w:rsidP="00D7057D">
            <w:r>
              <w:t>4</w:t>
            </w:r>
            <w:r w:rsidR="00C73F8B">
              <w:rPr>
                <w:rFonts w:hint="eastAsia"/>
              </w:rPr>
              <w:t>4</w:t>
            </w:r>
          </w:p>
        </w:tc>
        <w:tc>
          <w:tcPr>
            <w:tcW w:w="3117" w:type="dxa"/>
          </w:tcPr>
          <w:p w14:paraId="78101A6E" w14:textId="112C9E12" w:rsidR="00A86DF5" w:rsidRDefault="00F129CB" w:rsidP="00D7057D">
            <w:r>
              <w:t>4/2^2*2</w:t>
            </w:r>
          </w:p>
        </w:tc>
        <w:tc>
          <w:tcPr>
            <w:tcW w:w="3117" w:type="dxa"/>
          </w:tcPr>
          <w:p w14:paraId="1CD2F0CA" w14:textId="16A090AF" w:rsidR="0017413D" w:rsidRDefault="00F129CB" w:rsidP="00D7057D">
            <w:r>
              <w:t>2</w:t>
            </w:r>
          </w:p>
        </w:tc>
      </w:tr>
      <w:tr w:rsidR="0017413D" w14:paraId="4EC0736A" w14:textId="77777777" w:rsidTr="00F129CB">
        <w:trPr>
          <w:trHeight w:val="228"/>
        </w:trPr>
        <w:tc>
          <w:tcPr>
            <w:tcW w:w="3116" w:type="dxa"/>
          </w:tcPr>
          <w:p w14:paraId="11D0901A" w14:textId="3A75145A" w:rsidR="0017413D" w:rsidRDefault="00D76218" w:rsidP="00D7057D">
            <w:r>
              <w:t>4</w:t>
            </w:r>
            <w:r w:rsidR="00C73F8B">
              <w:rPr>
                <w:rFonts w:hint="eastAsia"/>
              </w:rPr>
              <w:t>5</w:t>
            </w:r>
          </w:p>
        </w:tc>
        <w:tc>
          <w:tcPr>
            <w:tcW w:w="3117" w:type="dxa"/>
          </w:tcPr>
          <w:p w14:paraId="0934FCA2" w14:textId="3C31BAC7" w:rsidR="0017413D" w:rsidRDefault="00B820DF" w:rsidP="00D7057D">
            <w:r>
              <w:t>36/</w:t>
            </w:r>
            <w:proofErr w:type="gramStart"/>
            <w:r>
              <w:t>3!^</w:t>
            </w:r>
            <w:proofErr w:type="gramEnd"/>
            <w:r>
              <w:t>2</w:t>
            </w:r>
          </w:p>
        </w:tc>
        <w:tc>
          <w:tcPr>
            <w:tcW w:w="3117" w:type="dxa"/>
          </w:tcPr>
          <w:p w14:paraId="50CC7565" w14:textId="5AD73716" w:rsidR="0017413D" w:rsidRDefault="00B820DF" w:rsidP="00D7057D">
            <w:r>
              <w:t>1</w:t>
            </w:r>
          </w:p>
        </w:tc>
      </w:tr>
      <w:tr w:rsidR="00AE78D1" w14:paraId="7F8CF262" w14:textId="77777777" w:rsidTr="00F129CB">
        <w:trPr>
          <w:trHeight w:val="228"/>
        </w:trPr>
        <w:tc>
          <w:tcPr>
            <w:tcW w:w="3116" w:type="dxa"/>
          </w:tcPr>
          <w:p w14:paraId="5D9B6A84" w14:textId="1C753EF9" w:rsidR="00AE78D1" w:rsidRDefault="00AE78D1" w:rsidP="00D7057D">
            <w:r>
              <w:t>4</w:t>
            </w:r>
            <w:r w:rsidR="00C73F8B">
              <w:rPr>
                <w:rFonts w:hint="eastAsia"/>
              </w:rPr>
              <w:t>6</w:t>
            </w:r>
          </w:p>
        </w:tc>
        <w:tc>
          <w:tcPr>
            <w:tcW w:w="3117" w:type="dxa"/>
          </w:tcPr>
          <w:p w14:paraId="2E52407E" w14:textId="1F2F8261" w:rsidR="00AE78D1" w:rsidRDefault="00AE78D1" w:rsidP="00D7057D">
            <w:r>
              <w:t>-10^2/2</w:t>
            </w:r>
            <w:r w:rsidR="00A219FC">
              <w:t>+-3</w:t>
            </w:r>
          </w:p>
        </w:tc>
        <w:tc>
          <w:tcPr>
            <w:tcW w:w="3117" w:type="dxa"/>
          </w:tcPr>
          <w:p w14:paraId="2480E2E3" w14:textId="7CA99402" w:rsidR="00AE78D1" w:rsidRDefault="00A219FC" w:rsidP="00D7057D">
            <w:r>
              <w:t>-53</w:t>
            </w:r>
          </w:p>
        </w:tc>
      </w:tr>
      <w:tr w:rsidR="008E29AD" w14:paraId="171FFAC2" w14:textId="77777777" w:rsidTr="00F129CB">
        <w:trPr>
          <w:trHeight w:val="228"/>
        </w:trPr>
        <w:tc>
          <w:tcPr>
            <w:tcW w:w="3116" w:type="dxa"/>
          </w:tcPr>
          <w:p w14:paraId="1AC26EC6" w14:textId="12D4F9A9" w:rsidR="008E29AD" w:rsidRDefault="008E29AD" w:rsidP="00D7057D">
            <w:r>
              <w:t>4</w:t>
            </w:r>
            <w:r w:rsidR="00C73F8B">
              <w:rPr>
                <w:rFonts w:hint="eastAsia"/>
              </w:rPr>
              <w:t>7</w:t>
            </w:r>
          </w:p>
        </w:tc>
        <w:tc>
          <w:tcPr>
            <w:tcW w:w="3117" w:type="dxa"/>
          </w:tcPr>
          <w:p w14:paraId="302063A5" w14:textId="7976B8B6" w:rsidR="008E29AD" w:rsidRDefault="008E29AD" w:rsidP="00D7057D">
            <w:r>
              <w:t>1.6^2/2!</w:t>
            </w:r>
          </w:p>
        </w:tc>
        <w:tc>
          <w:tcPr>
            <w:tcW w:w="3117" w:type="dxa"/>
          </w:tcPr>
          <w:p w14:paraId="659B6FE1" w14:textId="5A990E82" w:rsidR="008E29AD" w:rsidRDefault="008E29AD" w:rsidP="00D7057D">
            <w:r>
              <w:t>1.28</w:t>
            </w:r>
          </w:p>
        </w:tc>
      </w:tr>
      <w:tr w:rsidR="003135E8" w14:paraId="0D93B1A8" w14:textId="77777777" w:rsidTr="00F129CB">
        <w:trPr>
          <w:trHeight w:val="228"/>
        </w:trPr>
        <w:tc>
          <w:tcPr>
            <w:tcW w:w="3116" w:type="dxa"/>
          </w:tcPr>
          <w:p w14:paraId="6B9CA33A" w14:textId="6BC62AF6" w:rsidR="003135E8" w:rsidRDefault="003135E8" w:rsidP="00D7057D">
            <w:r>
              <w:t>4</w:t>
            </w:r>
            <w:r w:rsidR="00C73F8B">
              <w:rPr>
                <w:rFonts w:hint="eastAsia"/>
              </w:rPr>
              <w:t>8</w:t>
            </w:r>
          </w:p>
        </w:tc>
        <w:tc>
          <w:tcPr>
            <w:tcW w:w="3117" w:type="dxa"/>
          </w:tcPr>
          <w:p w14:paraId="732EE2E0" w14:textId="4C70F0FF" w:rsidR="003135E8" w:rsidRDefault="00AF65BA" w:rsidP="00D7057D">
            <w:r w:rsidRPr="00AF65BA">
              <w:t>1-2*(30+(-40.0/</w:t>
            </w:r>
            <w:proofErr w:type="gramStart"/>
            <w:r w:rsidRPr="00AF65BA">
              <w:t>5)*</w:t>
            </w:r>
            <w:proofErr w:type="gramEnd"/>
            <w:r w:rsidRPr="00AF65BA">
              <w:t>(19-4!/2))-(-4*3)/2^(8-3*2)</w:t>
            </w:r>
          </w:p>
        </w:tc>
        <w:tc>
          <w:tcPr>
            <w:tcW w:w="3117" w:type="dxa"/>
          </w:tcPr>
          <w:p w14:paraId="68C2A07C" w14:textId="13691949" w:rsidR="003135E8" w:rsidRDefault="00AF65BA" w:rsidP="00D7057D">
            <w:r>
              <w:t>56</w:t>
            </w:r>
          </w:p>
        </w:tc>
      </w:tr>
      <w:tr w:rsidR="000027A5" w14:paraId="5C84FCBC" w14:textId="77777777" w:rsidTr="00F129CB">
        <w:trPr>
          <w:trHeight w:val="228"/>
        </w:trPr>
        <w:tc>
          <w:tcPr>
            <w:tcW w:w="3116" w:type="dxa"/>
          </w:tcPr>
          <w:p w14:paraId="74061AC2" w14:textId="6B1023CF" w:rsidR="000027A5" w:rsidRDefault="000027A5" w:rsidP="00D7057D">
            <w:r>
              <w:rPr>
                <w:rFonts w:hint="eastAsia"/>
              </w:rPr>
              <w:t>49</w:t>
            </w:r>
          </w:p>
        </w:tc>
        <w:tc>
          <w:tcPr>
            <w:tcW w:w="3117" w:type="dxa"/>
          </w:tcPr>
          <w:p w14:paraId="6FCF217B" w14:textId="77777777" w:rsidR="000027A5" w:rsidRDefault="000027A5" w:rsidP="00D7057D">
            <w:r>
              <w:rPr>
                <w:rFonts w:hint="eastAsia"/>
              </w:rPr>
              <w:t>2+3M</w:t>
            </w:r>
            <w:r>
              <w:t>;</w:t>
            </w:r>
          </w:p>
          <w:p w14:paraId="293D867B" w14:textId="7C1882E4" w:rsidR="000027A5" w:rsidRPr="00AF65BA" w:rsidRDefault="000027A5" w:rsidP="00D7057D">
            <w:r>
              <w:rPr>
                <w:rFonts w:hint="eastAsia"/>
              </w:rPr>
              <w:t>R</w:t>
            </w:r>
            <w:r>
              <w:t>*5</w:t>
            </w:r>
          </w:p>
        </w:tc>
        <w:tc>
          <w:tcPr>
            <w:tcW w:w="3117" w:type="dxa"/>
          </w:tcPr>
          <w:p w14:paraId="385CD5DB" w14:textId="72B582DA" w:rsidR="000027A5" w:rsidRDefault="000027A5" w:rsidP="00D7057D">
            <w:r>
              <w:rPr>
                <w:rFonts w:hint="eastAsia"/>
              </w:rPr>
              <w:t>2</w:t>
            </w:r>
            <w:r>
              <w:t>5</w:t>
            </w:r>
          </w:p>
        </w:tc>
      </w:tr>
      <w:tr w:rsidR="000027A5" w14:paraId="316EFC2E" w14:textId="77777777" w:rsidTr="00F129CB">
        <w:trPr>
          <w:trHeight w:val="228"/>
        </w:trPr>
        <w:tc>
          <w:tcPr>
            <w:tcW w:w="3116" w:type="dxa"/>
          </w:tcPr>
          <w:p w14:paraId="207A53B1" w14:textId="24304F35" w:rsidR="000027A5" w:rsidRDefault="000027A5" w:rsidP="00D7057D">
            <w:r>
              <w:rPr>
                <w:rFonts w:hint="eastAsia"/>
              </w:rPr>
              <w:t>5</w:t>
            </w:r>
            <w:r>
              <w:t>0</w:t>
            </w:r>
          </w:p>
        </w:tc>
        <w:tc>
          <w:tcPr>
            <w:tcW w:w="3117" w:type="dxa"/>
          </w:tcPr>
          <w:p w14:paraId="7D0A1E33" w14:textId="77777777" w:rsidR="000027A5" w:rsidRDefault="000027A5" w:rsidP="00D7057D">
            <w:r>
              <w:rPr>
                <w:rFonts w:hint="eastAsia"/>
              </w:rPr>
              <w:t>3</w:t>
            </w:r>
            <w:r>
              <w:t>-3M;</w:t>
            </w:r>
          </w:p>
          <w:p w14:paraId="0FE97AC8" w14:textId="1D8E6697" w:rsidR="000027A5" w:rsidRDefault="000027A5" w:rsidP="00D7057D">
            <w:r>
              <w:rPr>
                <w:rFonts w:hint="eastAsia"/>
              </w:rPr>
              <w:t>9</w:t>
            </w:r>
            <w:r>
              <w:t>%R</w:t>
            </w:r>
          </w:p>
        </w:tc>
        <w:tc>
          <w:tcPr>
            <w:tcW w:w="3117" w:type="dxa"/>
          </w:tcPr>
          <w:p w14:paraId="0B17F718" w14:textId="5D443ABE" w:rsidR="000027A5" w:rsidRPr="005C3F3B" w:rsidRDefault="000027A5" w:rsidP="00D7057D">
            <w:pPr>
              <w:rPr>
                <w:b/>
              </w:rPr>
            </w:pPr>
            <w:proofErr w:type="gramStart"/>
            <w:r w:rsidRPr="005C3F3B">
              <w:rPr>
                <w:rFonts w:hint="eastAsia"/>
                <w:b/>
              </w:rPr>
              <w:t>除零</w:t>
            </w:r>
            <w:r w:rsidRPr="005C3F3B">
              <w:rPr>
                <w:b/>
              </w:rPr>
              <w:t>错误</w:t>
            </w:r>
            <w:proofErr w:type="gramEnd"/>
          </w:p>
        </w:tc>
      </w:tr>
    </w:tbl>
    <w:p w14:paraId="6314B987" w14:textId="18E4DDFF" w:rsidR="00A86DF5" w:rsidRDefault="000027A5" w:rsidP="00A55988">
      <w:pPr>
        <w:pStyle w:val="2"/>
        <w:rPr>
          <w:b w:val="0"/>
        </w:rPr>
      </w:pPr>
      <w:r>
        <w:rPr>
          <w:rFonts w:hint="eastAsia"/>
          <w:b w:val="0"/>
        </w:rPr>
        <w:t>无效输入</w:t>
      </w:r>
    </w:p>
    <w:tbl>
      <w:tblPr>
        <w:tblStyle w:val="af1"/>
        <w:tblW w:w="0" w:type="auto"/>
        <w:tblInd w:w="720" w:type="dxa"/>
        <w:tblLook w:val="04A0" w:firstRow="1" w:lastRow="0" w:firstColumn="1" w:lastColumn="0" w:noHBand="0" w:noVBand="1"/>
      </w:tblPr>
      <w:tblGrid>
        <w:gridCol w:w="2857"/>
        <w:gridCol w:w="2915"/>
        <w:gridCol w:w="2858"/>
      </w:tblGrid>
      <w:tr w:rsidR="004F066C" w14:paraId="627F402D" w14:textId="77777777" w:rsidTr="000B6A6B">
        <w:tc>
          <w:tcPr>
            <w:tcW w:w="3116" w:type="dxa"/>
          </w:tcPr>
          <w:p w14:paraId="4FAC42F6" w14:textId="77777777" w:rsidR="00D73BA8" w:rsidRDefault="00D73BA8" w:rsidP="000B6A6B">
            <w:r>
              <w:t>测试用例编号</w:t>
            </w:r>
          </w:p>
        </w:tc>
        <w:tc>
          <w:tcPr>
            <w:tcW w:w="3117" w:type="dxa"/>
          </w:tcPr>
          <w:p w14:paraId="1E91B6E7" w14:textId="77777777" w:rsidR="00D73BA8" w:rsidRDefault="00D73BA8" w:rsidP="000B6A6B">
            <w:r>
              <w:t>表达式</w:t>
            </w:r>
          </w:p>
        </w:tc>
        <w:tc>
          <w:tcPr>
            <w:tcW w:w="3117" w:type="dxa"/>
          </w:tcPr>
          <w:p w14:paraId="57228619" w14:textId="4F2F18A3" w:rsidR="00D73BA8" w:rsidRDefault="00553ACC" w:rsidP="000B6A6B">
            <w:r>
              <w:rPr>
                <w:rFonts w:hint="eastAsia"/>
              </w:rPr>
              <w:t>测试结果</w:t>
            </w:r>
          </w:p>
        </w:tc>
      </w:tr>
      <w:tr w:rsidR="004F066C" w14:paraId="5EBA7229" w14:textId="77777777" w:rsidTr="000B6A6B">
        <w:tc>
          <w:tcPr>
            <w:tcW w:w="3116" w:type="dxa"/>
          </w:tcPr>
          <w:p w14:paraId="46CDE90C" w14:textId="6BC12FDC" w:rsidR="00D73BA8" w:rsidRDefault="00D73BA8" w:rsidP="000B6A6B">
            <w:r>
              <w:rPr>
                <w:rFonts w:hint="eastAsia"/>
              </w:rPr>
              <w:t>1</w:t>
            </w:r>
          </w:p>
        </w:tc>
        <w:tc>
          <w:tcPr>
            <w:tcW w:w="3117" w:type="dxa"/>
          </w:tcPr>
          <w:p w14:paraId="64723E02" w14:textId="7835F30E" w:rsidR="00D73BA8" w:rsidRDefault="006A631B" w:rsidP="000B6A6B">
            <w:r>
              <w:rPr>
                <w:rFonts w:hint="eastAsia"/>
              </w:rPr>
              <w:t>3/</w:t>
            </w:r>
          </w:p>
        </w:tc>
        <w:tc>
          <w:tcPr>
            <w:tcW w:w="3117" w:type="dxa"/>
          </w:tcPr>
          <w:p w14:paraId="0DC1CBF7" w14:textId="17FA8702" w:rsidR="00D73BA8" w:rsidRDefault="005C3F3B" w:rsidP="000B6A6B">
            <w:r>
              <w:rPr>
                <w:rFonts w:hint="eastAsia"/>
                <w:b/>
              </w:rPr>
              <w:t>错误输入</w:t>
            </w:r>
          </w:p>
        </w:tc>
      </w:tr>
      <w:tr w:rsidR="004F066C" w14:paraId="6F50B50A" w14:textId="77777777" w:rsidTr="000B6A6B">
        <w:tc>
          <w:tcPr>
            <w:tcW w:w="3116" w:type="dxa"/>
          </w:tcPr>
          <w:p w14:paraId="31BA67E9" w14:textId="194EB871" w:rsidR="00D73BA8" w:rsidRDefault="00D73BA8" w:rsidP="000B6A6B">
            <w:r>
              <w:rPr>
                <w:rFonts w:hint="eastAsia"/>
              </w:rPr>
              <w:t>2</w:t>
            </w:r>
          </w:p>
        </w:tc>
        <w:tc>
          <w:tcPr>
            <w:tcW w:w="3117" w:type="dxa"/>
          </w:tcPr>
          <w:p w14:paraId="57312764" w14:textId="291D7084" w:rsidR="00D73BA8" w:rsidRDefault="000027A5" w:rsidP="000B6A6B">
            <w:r>
              <w:rPr>
                <w:rFonts w:hint="eastAsia"/>
              </w:rPr>
              <w:t>**5</w:t>
            </w:r>
          </w:p>
        </w:tc>
        <w:tc>
          <w:tcPr>
            <w:tcW w:w="3117" w:type="dxa"/>
          </w:tcPr>
          <w:p w14:paraId="13C107B0" w14:textId="4C823DDD" w:rsidR="00D73BA8" w:rsidRDefault="005C3F3B" w:rsidP="000B6A6B">
            <w:r>
              <w:rPr>
                <w:rFonts w:hint="eastAsia"/>
                <w:b/>
              </w:rPr>
              <w:t>错误输入</w:t>
            </w:r>
          </w:p>
        </w:tc>
      </w:tr>
      <w:tr w:rsidR="004F066C" w14:paraId="34E05AAD" w14:textId="77777777" w:rsidTr="000B6A6B">
        <w:tc>
          <w:tcPr>
            <w:tcW w:w="3116" w:type="dxa"/>
          </w:tcPr>
          <w:p w14:paraId="063E3321" w14:textId="1FB9DD2A" w:rsidR="00D73BA8" w:rsidRDefault="00D73BA8" w:rsidP="000B6A6B">
            <w:r>
              <w:rPr>
                <w:rFonts w:hint="eastAsia"/>
              </w:rPr>
              <w:t>3</w:t>
            </w:r>
          </w:p>
        </w:tc>
        <w:tc>
          <w:tcPr>
            <w:tcW w:w="3117" w:type="dxa"/>
          </w:tcPr>
          <w:p w14:paraId="1B3C1B15" w14:textId="07D6EE90" w:rsidR="00D73BA8" w:rsidRDefault="006A631B" w:rsidP="000B6A6B">
            <w:r>
              <w:rPr>
                <w:rFonts w:hint="eastAsia"/>
              </w:rPr>
              <w:t>5/*7</w:t>
            </w:r>
          </w:p>
        </w:tc>
        <w:tc>
          <w:tcPr>
            <w:tcW w:w="3117" w:type="dxa"/>
          </w:tcPr>
          <w:p w14:paraId="6BE7C0E7" w14:textId="1C4ACE97" w:rsidR="00D73BA8" w:rsidRDefault="005C3F3B" w:rsidP="000B6A6B">
            <w:r>
              <w:rPr>
                <w:rFonts w:hint="eastAsia"/>
                <w:b/>
              </w:rPr>
              <w:t>错误输入</w:t>
            </w:r>
          </w:p>
        </w:tc>
      </w:tr>
      <w:tr w:rsidR="004F066C" w14:paraId="1F253C3D" w14:textId="77777777" w:rsidTr="000B6A6B">
        <w:trPr>
          <w:trHeight w:val="228"/>
        </w:trPr>
        <w:tc>
          <w:tcPr>
            <w:tcW w:w="3116" w:type="dxa"/>
          </w:tcPr>
          <w:p w14:paraId="1E0362F6" w14:textId="4AE59A69" w:rsidR="00D73BA8" w:rsidRDefault="00D73BA8" w:rsidP="000B6A6B">
            <w:r>
              <w:rPr>
                <w:rFonts w:hint="eastAsia"/>
              </w:rPr>
              <w:t>4</w:t>
            </w:r>
          </w:p>
        </w:tc>
        <w:tc>
          <w:tcPr>
            <w:tcW w:w="3117" w:type="dxa"/>
          </w:tcPr>
          <w:p w14:paraId="02F82F1E" w14:textId="4BEF95AA" w:rsidR="00D73BA8" w:rsidRDefault="00D553FE" w:rsidP="000B6A6B">
            <w:r>
              <w:t>1</w:t>
            </w:r>
            <w:r>
              <w:t>…</w:t>
            </w:r>
            <w:r>
              <w:t>3*5</w:t>
            </w:r>
          </w:p>
        </w:tc>
        <w:tc>
          <w:tcPr>
            <w:tcW w:w="3117" w:type="dxa"/>
          </w:tcPr>
          <w:p w14:paraId="06344AC6" w14:textId="3C7D9B5B" w:rsidR="00D73BA8" w:rsidRDefault="005C3F3B" w:rsidP="000B6A6B">
            <w:r>
              <w:rPr>
                <w:rFonts w:hint="eastAsia"/>
                <w:b/>
              </w:rPr>
              <w:t>小数点错误</w:t>
            </w:r>
          </w:p>
        </w:tc>
      </w:tr>
      <w:tr w:rsidR="004F066C" w14:paraId="149A618B" w14:textId="77777777" w:rsidTr="000B6A6B">
        <w:trPr>
          <w:trHeight w:val="228"/>
        </w:trPr>
        <w:tc>
          <w:tcPr>
            <w:tcW w:w="3116" w:type="dxa"/>
          </w:tcPr>
          <w:p w14:paraId="7284C45E" w14:textId="00C8AA31" w:rsidR="00D73BA8" w:rsidRDefault="00D73BA8" w:rsidP="000B6A6B">
            <w:r>
              <w:rPr>
                <w:rFonts w:hint="eastAsia"/>
              </w:rPr>
              <w:t>5</w:t>
            </w:r>
          </w:p>
        </w:tc>
        <w:tc>
          <w:tcPr>
            <w:tcW w:w="3117" w:type="dxa"/>
          </w:tcPr>
          <w:p w14:paraId="6A6E4165" w14:textId="22AD789E" w:rsidR="00D73BA8" w:rsidRDefault="002E2337" w:rsidP="000B6A6B">
            <w:r>
              <w:rPr>
                <w:rFonts w:hint="eastAsia"/>
              </w:rPr>
              <w:t>&lt;空&gt;</w:t>
            </w:r>
          </w:p>
        </w:tc>
        <w:tc>
          <w:tcPr>
            <w:tcW w:w="3117" w:type="dxa"/>
          </w:tcPr>
          <w:p w14:paraId="22CFAFDC" w14:textId="79CEDDBF" w:rsidR="00D73BA8" w:rsidRDefault="005C3F3B" w:rsidP="000B6A6B">
            <w:r>
              <w:rPr>
                <w:rFonts w:hint="eastAsia"/>
                <w:b/>
              </w:rPr>
              <w:t>输入为空</w:t>
            </w:r>
          </w:p>
        </w:tc>
      </w:tr>
      <w:tr w:rsidR="004F066C" w14:paraId="35C6E5A5" w14:textId="77777777" w:rsidTr="000B6A6B">
        <w:trPr>
          <w:trHeight w:val="228"/>
        </w:trPr>
        <w:tc>
          <w:tcPr>
            <w:tcW w:w="3116" w:type="dxa"/>
          </w:tcPr>
          <w:p w14:paraId="019CC414" w14:textId="7E508471" w:rsidR="00D73BA8" w:rsidRDefault="00D73BA8" w:rsidP="000B6A6B">
            <w:r>
              <w:rPr>
                <w:rFonts w:hint="eastAsia"/>
              </w:rPr>
              <w:t>6</w:t>
            </w:r>
          </w:p>
        </w:tc>
        <w:tc>
          <w:tcPr>
            <w:tcW w:w="3117" w:type="dxa"/>
          </w:tcPr>
          <w:p w14:paraId="761AD7AE" w14:textId="2E8742D7" w:rsidR="00D73BA8" w:rsidRDefault="002E2337" w:rsidP="000B6A6B">
            <w:r>
              <w:t>&lt;</w:t>
            </w:r>
            <w:r>
              <w:rPr>
                <w:rFonts w:hint="eastAsia"/>
              </w:rPr>
              <w:t>未设置M时</w:t>
            </w:r>
            <w:r>
              <w:t>&gt;R+1</w:t>
            </w:r>
          </w:p>
        </w:tc>
        <w:tc>
          <w:tcPr>
            <w:tcW w:w="3117" w:type="dxa"/>
          </w:tcPr>
          <w:p w14:paraId="7ED112B0" w14:textId="03A69E1A" w:rsidR="00D73BA8" w:rsidRDefault="004F066C" w:rsidP="000B6A6B">
            <w:r>
              <w:rPr>
                <w:rFonts w:hint="eastAsia"/>
                <w:b/>
              </w:rPr>
              <w:t>没有储存的数据</w:t>
            </w:r>
          </w:p>
        </w:tc>
      </w:tr>
      <w:tr w:rsidR="004F066C" w14:paraId="3C07C83A" w14:textId="77777777" w:rsidTr="000B6A6B">
        <w:trPr>
          <w:trHeight w:val="228"/>
        </w:trPr>
        <w:tc>
          <w:tcPr>
            <w:tcW w:w="3116" w:type="dxa"/>
          </w:tcPr>
          <w:p w14:paraId="2A64C096" w14:textId="010311A6" w:rsidR="00D73BA8" w:rsidRDefault="00D73BA8" w:rsidP="000B6A6B">
            <w:r>
              <w:rPr>
                <w:rFonts w:hint="eastAsia"/>
              </w:rPr>
              <w:t>7</w:t>
            </w:r>
          </w:p>
        </w:tc>
        <w:tc>
          <w:tcPr>
            <w:tcW w:w="3117" w:type="dxa"/>
          </w:tcPr>
          <w:p w14:paraId="763D0591" w14:textId="3FBA0858" w:rsidR="00D73BA8" w:rsidRDefault="002E2337" w:rsidP="000B6A6B">
            <w:r>
              <w:rPr>
                <w:rFonts w:hint="eastAsia"/>
              </w:rPr>
              <w:t>5</w:t>
            </w:r>
            <w:r>
              <w:t>*(6+(3-1)</w:t>
            </w:r>
          </w:p>
        </w:tc>
        <w:tc>
          <w:tcPr>
            <w:tcW w:w="3117" w:type="dxa"/>
          </w:tcPr>
          <w:p w14:paraId="1E0B8C08" w14:textId="61BCC54D" w:rsidR="00D73BA8" w:rsidRDefault="004F066C" w:rsidP="000B6A6B">
            <w:r>
              <w:rPr>
                <w:rFonts w:hint="eastAsia"/>
                <w:b/>
              </w:rPr>
              <w:t>括号错误</w:t>
            </w:r>
          </w:p>
        </w:tc>
      </w:tr>
      <w:tr w:rsidR="004F066C" w14:paraId="74210D7C" w14:textId="77777777" w:rsidTr="000B6A6B">
        <w:trPr>
          <w:trHeight w:val="228"/>
        </w:trPr>
        <w:tc>
          <w:tcPr>
            <w:tcW w:w="3116" w:type="dxa"/>
          </w:tcPr>
          <w:p w14:paraId="11993130" w14:textId="47A4A56A" w:rsidR="00D73BA8" w:rsidRDefault="00D73BA8" w:rsidP="000B6A6B">
            <w:r>
              <w:rPr>
                <w:rFonts w:hint="eastAsia"/>
              </w:rPr>
              <w:t>8</w:t>
            </w:r>
          </w:p>
        </w:tc>
        <w:tc>
          <w:tcPr>
            <w:tcW w:w="3117" w:type="dxa"/>
          </w:tcPr>
          <w:p w14:paraId="3D00C94B" w14:textId="53866A34" w:rsidR="00D73BA8" w:rsidRDefault="002E2337" w:rsidP="000B6A6B">
            <w:r>
              <w:rPr>
                <w:rFonts w:hint="eastAsia"/>
              </w:rPr>
              <w:t>!</w:t>
            </w:r>
            <w:r>
              <w:t>7</w:t>
            </w:r>
          </w:p>
        </w:tc>
        <w:tc>
          <w:tcPr>
            <w:tcW w:w="3117" w:type="dxa"/>
          </w:tcPr>
          <w:p w14:paraId="62370754" w14:textId="09BA3BFB" w:rsidR="00D73BA8" w:rsidRDefault="005C3F3B" w:rsidP="000B6A6B">
            <w:r>
              <w:rPr>
                <w:rFonts w:hint="eastAsia"/>
                <w:b/>
              </w:rPr>
              <w:t>错误输入</w:t>
            </w:r>
          </w:p>
        </w:tc>
      </w:tr>
    </w:tbl>
    <w:p w14:paraId="2BC6980E" w14:textId="77777777" w:rsidR="00D73BA8" w:rsidRPr="00D73BA8" w:rsidRDefault="00D73BA8" w:rsidP="00D73BA8"/>
    <w:p w14:paraId="67D22FAC" w14:textId="77777777" w:rsidR="00F10521" w:rsidRDefault="00F10521">
      <w:pPr>
        <w:pStyle w:val="1"/>
      </w:pPr>
      <w:bookmarkStart w:id="11" w:name="_Toc6058828"/>
      <w:r>
        <w:rPr>
          <w:rFonts w:hint="eastAsia"/>
        </w:rPr>
        <w:t>建议措施</w:t>
      </w:r>
      <w:bookmarkEnd w:id="11"/>
    </w:p>
    <w:p w14:paraId="6A4156B4" w14:textId="555DF68B" w:rsidR="000F7AEF" w:rsidRPr="000F7AEF" w:rsidRDefault="000F7AEF" w:rsidP="00740EA9">
      <w:pPr>
        <w:ind w:left="720"/>
      </w:pPr>
      <w:r>
        <w:rPr>
          <w:rFonts w:hint="eastAsia"/>
        </w:rPr>
        <w:t>修改</w:t>
      </w:r>
      <w:r>
        <w:t>代码</w:t>
      </w:r>
      <w:r w:rsidR="00740EA9">
        <w:rPr>
          <w:rFonts w:hint="eastAsia"/>
        </w:rPr>
        <w:t>例如</w:t>
      </w:r>
      <w:r w:rsidR="00740EA9">
        <w:t>加入</w:t>
      </w:r>
      <w:proofErr w:type="spellStart"/>
      <w:r w:rsidR="00740EA9">
        <w:t>BigInteger</w:t>
      </w:r>
      <w:proofErr w:type="spellEnd"/>
      <w:r w:rsidR="00740EA9" w:rsidRPr="00740EA9">
        <w:t>和</w:t>
      </w:r>
      <w:proofErr w:type="spellStart"/>
      <w:r w:rsidR="00740EA9">
        <w:t>BigDecima</w:t>
      </w:r>
      <w:proofErr w:type="spellEnd"/>
      <w:r w:rsidR="001D41A9">
        <w:t>的类，</w:t>
      </w:r>
      <w:r>
        <w:t>使得命令行计算器支持大</w:t>
      </w:r>
      <w:r>
        <w:rPr>
          <w:rFonts w:hint="eastAsia"/>
        </w:rPr>
        <w:t>数</w:t>
      </w:r>
      <w:r>
        <w:t>运算</w:t>
      </w:r>
      <w:r w:rsidR="000E04DF">
        <w:t>。</w:t>
      </w:r>
      <w:r w:rsidR="00D377D0">
        <w:t>利用尽量扩充</w:t>
      </w:r>
      <w:proofErr w:type="gramStart"/>
      <w:r w:rsidR="00D377D0">
        <w:t>阶乘数</w:t>
      </w:r>
      <w:proofErr w:type="gramEnd"/>
      <w:r w:rsidR="00D377D0">
        <w:t>的范围。</w:t>
      </w:r>
      <w:r w:rsidR="003C0A61">
        <w:rPr>
          <w:rFonts w:hint="eastAsia"/>
        </w:rPr>
        <w:t>且</w:t>
      </w:r>
      <w:r w:rsidR="003C0A61">
        <w:t>当进行大整数</w:t>
      </w:r>
      <w:r w:rsidR="00B73DA2">
        <w:rPr>
          <w:rFonts w:hint="eastAsia"/>
        </w:rPr>
        <w:t>运算</w:t>
      </w:r>
      <w:r w:rsidR="003C0A61">
        <w:rPr>
          <w:rFonts w:hint="eastAsia"/>
        </w:rPr>
        <w:t>时</w:t>
      </w:r>
      <w:r w:rsidR="007A10C6">
        <w:t>，尽量不丢失精度。</w:t>
      </w:r>
    </w:p>
    <w:p w14:paraId="3C00C25C" w14:textId="518927DB" w:rsidR="00CF5818" w:rsidRPr="00CF5818" w:rsidRDefault="00CF5818" w:rsidP="00CF5818">
      <w:pPr>
        <w:ind w:left="720"/>
      </w:pPr>
    </w:p>
    <w:p w14:paraId="77B7B082" w14:textId="77777777" w:rsidR="00F10521" w:rsidRDefault="00F10521">
      <w:pPr>
        <w:pStyle w:val="1"/>
      </w:pPr>
      <w:bookmarkStart w:id="12" w:name="_Toc6058829"/>
      <w:r>
        <w:rPr>
          <w:rFonts w:hint="eastAsia"/>
        </w:rPr>
        <w:t>图</w:t>
      </w:r>
      <w:bookmarkEnd w:id="12"/>
    </w:p>
    <w:p w14:paraId="5CFB637C" w14:textId="78B0CBF3" w:rsidR="00F10521" w:rsidRDefault="00F10521">
      <w:pPr>
        <w:pStyle w:val="InfoBlue"/>
      </w:pPr>
    </w:p>
    <w:sectPr w:rsidR="00F10521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A3BA67" w14:textId="77777777" w:rsidR="00057FEB" w:rsidRDefault="00057FEB">
      <w:r>
        <w:separator/>
      </w:r>
    </w:p>
  </w:endnote>
  <w:endnote w:type="continuationSeparator" w:id="0">
    <w:p w14:paraId="68C2764F" w14:textId="77777777" w:rsidR="00057FEB" w:rsidRDefault="00057F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F10521" w14:paraId="54A389AF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8EC88D" w14:textId="77777777" w:rsidR="00F10521" w:rsidRDefault="00F10521">
          <w:pPr>
            <w:ind w:right="360"/>
            <w:rPr>
              <w:rFonts w:ascii="Times New Roman"/>
            </w:rPr>
          </w:pPr>
          <w:r>
            <w:rPr>
              <w:rFonts w:ascii="Times New Roman"/>
              <w:noProof/>
            </w:rP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0B09F77" w14:textId="16342108" w:rsidR="00F10521" w:rsidRDefault="00F10521" w:rsidP="0086277B">
          <w:pPr>
            <w:jc w:val="center"/>
            <w:rPr>
              <w:rFonts w:ascii="Times New Roman"/>
            </w:rPr>
          </w:pPr>
          <w:r>
            <w:rPr>
              <w:rFonts w:hAnsi="Symbol"/>
            </w:rPr>
            <w:sym w:font="Symbol" w:char="F0D3"/>
          </w:r>
          <w:r w:rsidR="0086277B">
            <w:rPr>
              <w:rFonts w:ascii="Times New Roman"/>
            </w:rPr>
            <w:t>SJTU</w:t>
          </w:r>
          <w:r w:rsidR="007C3B24">
            <w:rPr>
              <w:rFonts w:ascii="Times New Roman"/>
            </w:rPr>
            <w:t>, 2019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2E274B1" w14:textId="77777777" w:rsidR="00F10521" w:rsidRDefault="00F10521">
          <w:pPr>
            <w:jc w:val="right"/>
          </w:pPr>
          <w:r>
            <w:rPr>
              <w:rFonts w:ascii="Times New Roman"/>
              <w:noProof/>
            </w:rPr>
            <w:t xml:space="preserve">Page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PAGE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F65BA">
            <w:rPr>
              <w:rStyle w:val="a8"/>
              <w:rFonts w:ascii="Times New Roman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  <w:r>
            <w:rPr>
              <w:rStyle w:val="a8"/>
              <w:rFonts w:ascii="Times New Roman"/>
              <w:noProof/>
            </w:rPr>
            <w:t xml:space="preserve"> of </w:t>
          </w:r>
          <w:r>
            <w:rPr>
              <w:rStyle w:val="a8"/>
              <w:rFonts w:ascii="Times New Roman"/>
              <w:noProof/>
            </w:rPr>
            <w:fldChar w:fldCharType="begin"/>
          </w:r>
          <w:r>
            <w:rPr>
              <w:rStyle w:val="a8"/>
              <w:rFonts w:ascii="Times New Roman"/>
              <w:noProof/>
            </w:rPr>
            <w:instrText xml:space="preserve"> NUMPAGES  \* MERGEFORMAT </w:instrText>
          </w:r>
          <w:r>
            <w:rPr>
              <w:rStyle w:val="a8"/>
              <w:rFonts w:ascii="Times New Roman"/>
              <w:noProof/>
            </w:rPr>
            <w:fldChar w:fldCharType="separate"/>
          </w:r>
          <w:r w:rsidR="00AF65BA" w:rsidRPr="00AF65BA">
            <w:rPr>
              <w:rStyle w:val="a8"/>
              <w:noProof/>
            </w:rPr>
            <w:t>6</w:t>
          </w:r>
          <w:r>
            <w:rPr>
              <w:rStyle w:val="a8"/>
              <w:rFonts w:ascii="Times New Roman"/>
              <w:noProof/>
            </w:rPr>
            <w:fldChar w:fldCharType="end"/>
          </w:r>
        </w:p>
      </w:tc>
    </w:tr>
  </w:tbl>
  <w:p w14:paraId="20E5E12F" w14:textId="77777777" w:rsidR="00F10521" w:rsidRDefault="00F1052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7EC766" w14:textId="77777777" w:rsidR="00057FEB" w:rsidRDefault="00057FEB">
      <w:r>
        <w:separator/>
      </w:r>
    </w:p>
  </w:footnote>
  <w:footnote w:type="continuationSeparator" w:id="0">
    <w:p w14:paraId="688D6E0A" w14:textId="77777777" w:rsidR="00057FEB" w:rsidRDefault="00057F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15B9E9" w14:textId="77777777" w:rsidR="00F10521" w:rsidRDefault="00F10521">
    <w:pPr>
      <w:rPr>
        <w:sz w:val="24"/>
      </w:rPr>
    </w:pPr>
  </w:p>
  <w:p w14:paraId="3A8A180E" w14:textId="77777777" w:rsidR="00F10521" w:rsidRDefault="00F10521">
    <w:pPr>
      <w:pBdr>
        <w:top w:val="single" w:sz="6" w:space="1" w:color="auto"/>
      </w:pBdr>
      <w:rPr>
        <w:sz w:val="24"/>
      </w:rPr>
    </w:pPr>
  </w:p>
  <w:p w14:paraId="79199E7E" w14:textId="49B50156" w:rsidR="00F10521" w:rsidRDefault="00174FB9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t>SJTU</w:t>
    </w:r>
  </w:p>
  <w:p w14:paraId="6BCB094F" w14:textId="77777777" w:rsidR="00AD74A7" w:rsidRDefault="00AD74A7">
    <w:pPr>
      <w:pBdr>
        <w:bottom w:val="single" w:sz="6" w:space="1" w:color="auto"/>
      </w:pBdr>
      <w:jc w:val="right"/>
      <w:rPr>
        <w:sz w:val="24"/>
      </w:rPr>
    </w:pPr>
  </w:p>
  <w:p w14:paraId="66E237A4" w14:textId="77777777" w:rsidR="00F10521" w:rsidRDefault="00F10521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F10521" w14:paraId="79208D0F" w14:textId="77777777">
      <w:tc>
        <w:tcPr>
          <w:tcW w:w="6379" w:type="dxa"/>
        </w:tcPr>
        <w:p w14:paraId="14F7F6E2" w14:textId="50AF12B9" w:rsidR="00F10521" w:rsidRDefault="00C304B9">
          <w:r>
            <w:rPr>
              <w:rFonts w:ascii="Times New Roman"/>
            </w:rPr>
            <w:t>命令行计算器</w:t>
          </w:r>
        </w:p>
      </w:tc>
      <w:tc>
        <w:tcPr>
          <w:tcW w:w="3179" w:type="dxa"/>
        </w:tcPr>
        <w:p w14:paraId="07C7053C" w14:textId="77777777" w:rsidR="00F10521" w:rsidRDefault="00F10521">
          <w:pPr>
            <w:tabs>
              <w:tab w:val="left" w:pos="1135"/>
            </w:tabs>
            <w:spacing w:before="40"/>
            <w:ind w:right="68"/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Version:</w:t>
          </w:r>
          <w:r>
            <w:rPr>
              <w:rFonts w:ascii="Times New Roman"/>
            </w:rPr>
            <w:t xml:space="preserve">           &lt;1.0&gt;</w:t>
          </w:r>
        </w:p>
      </w:tc>
    </w:tr>
    <w:tr w:rsidR="00F10521" w14:paraId="1C3B53FC" w14:textId="77777777">
      <w:tc>
        <w:tcPr>
          <w:tcW w:w="6379" w:type="dxa"/>
        </w:tcPr>
        <w:p w14:paraId="70D0767A" w14:textId="77777777" w:rsidR="00F10521" w:rsidRDefault="00F10521">
          <w:r>
            <w:rPr>
              <w:rFonts w:ascii="Times New Roman"/>
            </w:rPr>
            <w:fldChar w:fldCharType="begin"/>
          </w:r>
          <w:r>
            <w:rPr>
              <w:rFonts w:ascii="Times New Roman"/>
            </w:rPr>
            <w:instrText xml:space="preserve"> TITLE  \* MERGEFORMAT </w:instrText>
          </w:r>
          <w:r>
            <w:rPr>
              <w:rFonts w:ascii="Times New Roman"/>
            </w:rPr>
            <w:fldChar w:fldCharType="separate"/>
          </w:r>
          <w:r w:rsidR="003D63DF">
            <w:rPr>
              <w:rFonts w:ascii="Times New Roman" w:hint="eastAsia"/>
            </w:rPr>
            <w:t>测试评估报告</w:t>
          </w:r>
          <w:r>
            <w:rPr>
              <w:rFonts w:ascii="Times New Roman"/>
            </w:rPr>
            <w:fldChar w:fldCharType="end"/>
          </w:r>
        </w:p>
      </w:tc>
      <w:tc>
        <w:tcPr>
          <w:tcW w:w="3179" w:type="dxa"/>
        </w:tcPr>
        <w:p w14:paraId="085E143E" w14:textId="55F9424F" w:rsidR="00F10521" w:rsidRDefault="00F10521">
          <w:pPr>
            <w:rPr>
              <w:rFonts w:ascii="Times New Roman"/>
            </w:rPr>
          </w:pPr>
          <w:r>
            <w:rPr>
              <w:rFonts w:ascii="Times New Roman"/>
            </w:rPr>
            <w:t xml:space="preserve">  </w:t>
          </w:r>
          <w:r>
            <w:rPr>
              <w:rFonts w:ascii="Times New Roman"/>
              <w:noProof/>
            </w:rPr>
            <w:t>Date:</w:t>
          </w:r>
          <w:r>
            <w:rPr>
              <w:rFonts w:ascii="Times New Roman"/>
            </w:rPr>
            <w:t xml:space="preserve">  </w:t>
          </w:r>
          <w:r w:rsidR="00630F3B">
            <w:rPr>
              <w:rFonts w:ascii="Times New Roman"/>
              <w:noProof/>
            </w:rPr>
            <w:t>2019/4/13</w:t>
          </w:r>
        </w:p>
      </w:tc>
    </w:tr>
    <w:tr w:rsidR="00F10521" w14:paraId="6018A4A2" w14:textId="77777777">
      <w:tc>
        <w:tcPr>
          <w:tcW w:w="9558" w:type="dxa"/>
          <w:gridSpan w:val="2"/>
        </w:tcPr>
        <w:p w14:paraId="2B11ACA3" w14:textId="77777777" w:rsidR="00F10521" w:rsidRDefault="00F10521">
          <w:pPr>
            <w:rPr>
              <w:rFonts w:ascii="Times New Roman"/>
            </w:rPr>
          </w:pPr>
          <w:r>
            <w:rPr>
              <w:rFonts w:ascii="Times New Roman"/>
              <w:noProof/>
            </w:rPr>
            <w:t>&lt;document identifier&gt;</w:t>
          </w:r>
        </w:p>
      </w:tc>
    </w:tr>
  </w:tbl>
  <w:p w14:paraId="2C70B644" w14:textId="77777777" w:rsidR="00F10521" w:rsidRDefault="00F10521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F4CAA18"/>
    <w:lvl w:ilvl="0">
      <w:start w:val="1"/>
      <w:numFmt w:val="decimal"/>
      <w:pStyle w:val="1"/>
      <w:lvlText w:val="%1."/>
      <w:lvlJc w:val="left"/>
    </w:lvl>
    <w:lvl w:ilvl="1">
      <w:start w:val="1"/>
      <w:numFmt w:val="decimal"/>
      <w:pStyle w:val="2"/>
      <w:lvlText w:val="%1.%2"/>
      <w:lvlJc w:val="left"/>
      <w:rPr>
        <w:b w:val="0"/>
      </w:rPr>
    </w:lvl>
    <w:lvl w:ilvl="2">
      <w:start w:val="1"/>
      <w:numFmt w:val="decimal"/>
      <w:pStyle w:val="3"/>
      <w:lvlText w:val="%1.%2.%3"/>
      <w:lvlJc w:val="left"/>
    </w:lvl>
    <w:lvl w:ilvl="3">
      <w:start w:val="1"/>
      <w:numFmt w:val="decimal"/>
      <w:pStyle w:val="4"/>
      <w:lvlText w:val="%1.%2.%3.%4"/>
      <w:lvlJc w:val="left"/>
    </w:lvl>
    <w:lvl w:ilvl="4">
      <w:start w:val="1"/>
      <w:numFmt w:val="decimal"/>
      <w:pStyle w:val="5"/>
      <w:lvlText w:val="%1.%2.%3.%4.%5"/>
      <w:lvlJc w:val="left"/>
    </w:lvl>
    <w:lvl w:ilvl="5">
      <w:start w:val="1"/>
      <w:numFmt w:val="decimal"/>
      <w:pStyle w:val="6"/>
      <w:lvlText w:val="%1.%2.%3.%4.%5.%6"/>
      <w:lvlJc w:val="left"/>
    </w:lvl>
    <w:lvl w:ilvl="6">
      <w:start w:val="1"/>
      <w:numFmt w:val="decimal"/>
      <w:pStyle w:val="7"/>
      <w:lvlText w:val="%1.%2.%3.%4.%5.%6.%7"/>
      <w:lvlJc w:val="left"/>
    </w:lvl>
    <w:lvl w:ilvl="7">
      <w:start w:val="1"/>
      <w:numFmt w:val="decimal"/>
      <w:pStyle w:val="8"/>
      <w:lvlText w:val="%1.%2.%3.%4.%5.%6.%7.%8"/>
      <w:lvlJc w:val="left"/>
    </w:lvl>
    <w:lvl w:ilvl="8">
      <w:start w:val="1"/>
      <w:numFmt w:val="decimal"/>
      <w:pStyle w:val="9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54F0BEC"/>
    <w:multiLevelType w:val="hybridMultilevel"/>
    <w:tmpl w:val="16A4F7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D4B6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2E0A0368"/>
    <w:multiLevelType w:val="multilevel"/>
    <w:tmpl w:val="A344E0C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31DD2C45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2982B5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3375481C"/>
    <w:multiLevelType w:val="multilevel"/>
    <w:tmpl w:val="E6747DA6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369D5471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2B97F7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49E170D0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4F64732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52DF734E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3F568FF"/>
    <w:multiLevelType w:val="multilevel"/>
    <w:tmpl w:val="FFFFFFFF"/>
    <w:lvl w:ilvl="0">
      <w:start w:val="1"/>
      <w:numFmt w:val="decimal"/>
      <w:lvlText w:val="%1."/>
      <w:lvlJc w:val="left"/>
      <w:rPr>
        <w:rFonts w:hint="default"/>
      </w:rPr>
    </w:lvl>
    <w:lvl w:ilvl="1">
      <w:start w:val="1"/>
      <w:numFmt w:val="decimal"/>
      <w:lvlText w:val="%1.%2"/>
      <w:lvlJc w:val="left"/>
      <w:rPr>
        <w:rFonts w:hint="default"/>
      </w:rPr>
    </w:lvl>
    <w:lvl w:ilvl="2">
      <w:start w:val="1"/>
      <w:numFmt w:val="decimal"/>
      <w:lvlText w:val="%1.%2.%3"/>
      <w:lvlJc w:val="left"/>
      <w:rPr>
        <w:rFonts w:hint="default"/>
      </w:rPr>
    </w:lvl>
    <w:lvl w:ilvl="3">
      <w:start w:val="1"/>
      <w:numFmt w:val="decimal"/>
      <w:lvlText w:val="%1.%2.%3.%4"/>
      <w:lvlJc w:val="left"/>
      <w:rPr>
        <w:rFonts w:hint="default"/>
      </w:rPr>
    </w:lvl>
    <w:lvl w:ilvl="4">
      <w:start w:val="1"/>
      <w:numFmt w:val="decimal"/>
      <w:lvlText w:val="%1.%2.%3.%4.%5"/>
      <w:lvlJc w:val="left"/>
      <w:rPr>
        <w:rFonts w:hint="default"/>
      </w:rPr>
    </w:lvl>
    <w:lvl w:ilvl="5">
      <w:start w:val="1"/>
      <w:numFmt w:val="decimal"/>
      <w:lvlText w:val="%1.%2.%3.%4.%5.%6"/>
      <w:lvlJc w:val="left"/>
      <w:rPr>
        <w:rFonts w:hint="default"/>
      </w:rPr>
    </w:lvl>
    <w:lvl w:ilvl="6">
      <w:start w:val="1"/>
      <w:numFmt w:val="decimal"/>
      <w:lvlText w:val="%1.%2.%3.%4.%5.%6.%7"/>
      <w:lvlJc w:val="left"/>
      <w:rPr>
        <w:rFonts w:hint="default"/>
      </w:rPr>
    </w:lvl>
    <w:lvl w:ilvl="7">
      <w:start w:val="1"/>
      <w:numFmt w:val="decimal"/>
      <w:lvlText w:val="%1.%2.%3.%4.%5.%6.%7.%8"/>
      <w:lvlJc w:val="left"/>
      <w:rPr>
        <w:rFonts w:hint="default"/>
      </w:rPr>
    </w:lvl>
    <w:lvl w:ilvl="8">
      <w:start w:val="1"/>
      <w:numFmt w:val="decimal"/>
      <w:lvlText w:val="%1.%2.%3.%4.%5.%6.%7.%8.%9"/>
      <w:lvlJc w:val="left"/>
      <w:rPr>
        <w:rFonts w:hint="default"/>
      </w:rPr>
    </w:lvl>
  </w:abstractNum>
  <w:abstractNum w:abstractNumId="18" w15:restartNumberingAfterBreak="0">
    <w:nsid w:val="6D2F7D46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1F21F2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0" w15:restartNumberingAfterBreak="0">
    <w:nsid w:val="743601FB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1" w15:restartNumberingAfterBreak="0">
    <w:nsid w:val="756150CA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2" w15:restartNumberingAfterBreak="0">
    <w:nsid w:val="7BE434D7"/>
    <w:multiLevelType w:val="multilevel"/>
    <w:tmpl w:val="04090001"/>
    <w:lvl w:ilvl="0">
      <w:start w:val="1"/>
      <w:numFmt w:val="bullet"/>
      <w:lvlText w:val="{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{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1"/>
  </w:num>
  <w:num w:numId="4">
    <w:abstractNumId w:val="22"/>
  </w:num>
  <w:num w:numId="5">
    <w:abstractNumId w:val="16"/>
  </w:num>
  <w:num w:numId="6">
    <w:abstractNumId w:val="15"/>
  </w:num>
  <w:num w:numId="7">
    <w:abstractNumId w:val="1"/>
    <w:lvlOverride w:ilvl="0">
      <w:lvl w:ilvl="0">
        <w:numFmt w:val="bullet"/>
        <w:lvlText w:val="{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1"/>
  </w:num>
  <w:num w:numId="10">
    <w:abstractNumId w:val="3"/>
  </w:num>
  <w:num w:numId="11">
    <w:abstractNumId w:val="12"/>
  </w:num>
  <w:num w:numId="12">
    <w:abstractNumId w:val="10"/>
  </w:num>
  <w:num w:numId="13">
    <w:abstractNumId w:val="20"/>
  </w:num>
  <w:num w:numId="14">
    <w:abstractNumId w:val="9"/>
  </w:num>
  <w:num w:numId="15">
    <w:abstractNumId w:val="4"/>
  </w:num>
  <w:num w:numId="16">
    <w:abstractNumId w:val="19"/>
  </w:num>
  <w:num w:numId="17">
    <w:abstractNumId w:val="14"/>
  </w:num>
  <w:num w:numId="18">
    <w:abstractNumId w:val="5"/>
  </w:num>
  <w:num w:numId="19">
    <w:abstractNumId w:val="13"/>
  </w:num>
  <w:num w:numId="20">
    <w:abstractNumId w:val="7"/>
  </w:num>
  <w:num w:numId="21">
    <w:abstractNumId w:val="18"/>
  </w:num>
  <w:num w:numId="22">
    <w:abstractNumId w:val="6"/>
  </w:num>
  <w:num w:numId="23">
    <w:abstractNumId w:val="17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3DF"/>
    <w:rsid w:val="000027A5"/>
    <w:rsid w:val="000345CB"/>
    <w:rsid w:val="00057FEB"/>
    <w:rsid w:val="000700A1"/>
    <w:rsid w:val="00080344"/>
    <w:rsid w:val="00085A48"/>
    <w:rsid w:val="000B50C9"/>
    <w:rsid w:val="000D48F2"/>
    <w:rsid w:val="000E04DF"/>
    <w:rsid w:val="000F7AEF"/>
    <w:rsid w:val="00125C46"/>
    <w:rsid w:val="00162AA6"/>
    <w:rsid w:val="0017413D"/>
    <w:rsid w:val="00174FB9"/>
    <w:rsid w:val="00182062"/>
    <w:rsid w:val="001A08A3"/>
    <w:rsid w:val="001D41A9"/>
    <w:rsid w:val="002120B3"/>
    <w:rsid w:val="00224587"/>
    <w:rsid w:val="00283F8B"/>
    <w:rsid w:val="00287C32"/>
    <w:rsid w:val="002A4872"/>
    <w:rsid w:val="002E2337"/>
    <w:rsid w:val="002E3F4B"/>
    <w:rsid w:val="00302AA1"/>
    <w:rsid w:val="003135E8"/>
    <w:rsid w:val="00322693"/>
    <w:rsid w:val="00352355"/>
    <w:rsid w:val="003659B9"/>
    <w:rsid w:val="00380E98"/>
    <w:rsid w:val="003A6E27"/>
    <w:rsid w:val="003C0A61"/>
    <w:rsid w:val="003D15E4"/>
    <w:rsid w:val="003D63DF"/>
    <w:rsid w:val="00414C07"/>
    <w:rsid w:val="004156CE"/>
    <w:rsid w:val="004F066C"/>
    <w:rsid w:val="005122DA"/>
    <w:rsid w:val="00553ACC"/>
    <w:rsid w:val="00557569"/>
    <w:rsid w:val="005B7E29"/>
    <w:rsid w:val="005C3F3B"/>
    <w:rsid w:val="005F3B50"/>
    <w:rsid w:val="0060266D"/>
    <w:rsid w:val="00602682"/>
    <w:rsid w:val="00610859"/>
    <w:rsid w:val="006219EE"/>
    <w:rsid w:val="00630F3B"/>
    <w:rsid w:val="006779F7"/>
    <w:rsid w:val="0069766D"/>
    <w:rsid w:val="006A631B"/>
    <w:rsid w:val="006B6208"/>
    <w:rsid w:val="006C31EE"/>
    <w:rsid w:val="006C391D"/>
    <w:rsid w:val="006F364E"/>
    <w:rsid w:val="00740EA9"/>
    <w:rsid w:val="0077172B"/>
    <w:rsid w:val="007A10C6"/>
    <w:rsid w:val="007A4DEC"/>
    <w:rsid w:val="007C3B24"/>
    <w:rsid w:val="007E4C1D"/>
    <w:rsid w:val="008107EE"/>
    <w:rsid w:val="00821F9A"/>
    <w:rsid w:val="00827F48"/>
    <w:rsid w:val="00833B8A"/>
    <w:rsid w:val="00840B1A"/>
    <w:rsid w:val="00845509"/>
    <w:rsid w:val="00854ACA"/>
    <w:rsid w:val="0086277B"/>
    <w:rsid w:val="0088503F"/>
    <w:rsid w:val="00892785"/>
    <w:rsid w:val="008A1C5F"/>
    <w:rsid w:val="008B3587"/>
    <w:rsid w:val="008C37D5"/>
    <w:rsid w:val="008D771A"/>
    <w:rsid w:val="008E29AD"/>
    <w:rsid w:val="00945CAA"/>
    <w:rsid w:val="009B0118"/>
    <w:rsid w:val="009B38D7"/>
    <w:rsid w:val="009C299E"/>
    <w:rsid w:val="009E0108"/>
    <w:rsid w:val="00A12EE2"/>
    <w:rsid w:val="00A219FC"/>
    <w:rsid w:val="00A26D07"/>
    <w:rsid w:val="00A55988"/>
    <w:rsid w:val="00A86DF5"/>
    <w:rsid w:val="00AA5599"/>
    <w:rsid w:val="00AA6B2A"/>
    <w:rsid w:val="00AB5AE0"/>
    <w:rsid w:val="00AD57FD"/>
    <w:rsid w:val="00AD74A7"/>
    <w:rsid w:val="00AD7E11"/>
    <w:rsid w:val="00AE6DEC"/>
    <w:rsid w:val="00AE78D1"/>
    <w:rsid w:val="00AF65BA"/>
    <w:rsid w:val="00B25D03"/>
    <w:rsid w:val="00B619CC"/>
    <w:rsid w:val="00B73DA2"/>
    <w:rsid w:val="00B820DF"/>
    <w:rsid w:val="00BE1E21"/>
    <w:rsid w:val="00C11DD9"/>
    <w:rsid w:val="00C23480"/>
    <w:rsid w:val="00C304B9"/>
    <w:rsid w:val="00C3231A"/>
    <w:rsid w:val="00C51E21"/>
    <w:rsid w:val="00C73F8B"/>
    <w:rsid w:val="00CA5F1B"/>
    <w:rsid w:val="00CC0E3D"/>
    <w:rsid w:val="00CF5818"/>
    <w:rsid w:val="00D22D19"/>
    <w:rsid w:val="00D22F29"/>
    <w:rsid w:val="00D26F04"/>
    <w:rsid w:val="00D377D0"/>
    <w:rsid w:val="00D509B9"/>
    <w:rsid w:val="00D553FE"/>
    <w:rsid w:val="00D7057D"/>
    <w:rsid w:val="00D73A4C"/>
    <w:rsid w:val="00D73BA8"/>
    <w:rsid w:val="00D76218"/>
    <w:rsid w:val="00D9787B"/>
    <w:rsid w:val="00DC079C"/>
    <w:rsid w:val="00E64268"/>
    <w:rsid w:val="00E70824"/>
    <w:rsid w:val="00E741F0"/>
    <w:rsid w:val="00E873C3"/>
    <w:rsid w:val="00E96570"/>
    <w:rsid w:val="00EE1B01"/>
    <w:rsid w:val="00EE1ED2"/>
    <w:rsid w:val="00F10521"/>
    <w:rsid w:val="00F129CB"/>
    <w:rsid w:val="00FA0CBF"/>
    <w:rsid w:val="00FA431C"/>
    <w:rsid w:val="00FA608D"/>
    <w:rsid w:val="00FA695B"/>
    <w:rsid w:val="00FC3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FCF11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1DD9"/>
    <w:pPr>
      <w:widowControl w:val="0"/>
      <w:spacing w:line="240" w:lineRule="atLeast"/>
    </w:pPr>
    <w:rPr>
      <w:rFonts w:ascii="宋体"/>
      <w:snapToGrid w:val="0"/>
    </w:rPr>
  </w:style>
  <w:style w:type="paragraph" w:styleId="1">
    <w:name w:val="heading 1"/>
    <w:basedOn w:val="a"/>
    <w:next w:val="a"/>
    <w:link w:val="10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sz w:val="24"/>
    </w:rPr>
  </w:style>
  <w:style w:type="paragraph" w:styleId="2">
    <w:name w:val="heading 2"/>
    <w:basedOn w:val="1"/>
    <w:next w:val="a"/>
    <w:link w:val="20"/>
    <w:qFormat/>
    <w:pPr>
      <w:numPr>
        <w:ilvl w:val="1"/>
      </w:numPr>
      <w:outlineLvl w:val="1"/>
    </w:pPr>
    <w:rPr>
      <w:sz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i/>
      <w:sz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sz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pPr>
      <w:ind w:left="900" w:hanging="900"/>
    </w:pPr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4">
    <w:name w:val="Title"/>
    <w:basedOn w:val="a"/>
    <w:next w:val="a"/>
    <w:qFormat/>
    <w:pPr>
      <w:spacing w:line="240" w:lineRule="auto"/>
      <w:jc w:val="center"/>
    </w:pPr>
    <w:rPr>
      <w:b/>
      <w:sz w:val="36"/>
    </w:rPr>
  </w:style>
  <w:style w:type="paragraph" w:styleId="a5">
    <w:name w:val="Subtitle"/>
    <w:basedOn w:val="a"/>
    <w:qFormat/>
    <w:pPr>
      <w:spacing w:after="60"/>
      <w:jc w:val="center"/>
    </w:pPr>
    <w:rPr>
      <w:i/>
      <w:sz w:val="36"/>
      <w:lang w:val="en-AU"/>
    </w:rPr>
  </w:style>
  <w:style w:type="paragraph" w:styleId="TOC1">
    <w:name w:val="toc 1"/>
    <w:basedOn w:val="a"/>
    <w:next w:val="a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semiHidden/>
    <w:rPr>
      <w:sz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kern w:val="28"/>
      <w:sz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4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rFonts w:ascii="Times New Roman"/>
      <w:i/>
      <w:color w:val="0000FF"/>
    </w:rPr>
  </w:style>
  <w:style w:type="character" w:styleId="ae">
    <w:name w:val="Hyperlink"/>
    <w:rPr>
      <w:color w:val="0000FF"/>
      <w:u w:val="single"/>
    </w:rPr>
  </w:style>
  <w:style w:type="character" w:styleId="af">
    <w:name w:val="FollowedHyperlink"/>
    <w:rPr>
      <w:color w:val="800080"/>
      <w:u w:val="single"/>
    </w:rPr>
  </w:style>
  <w:style w:type="character" w:customStyle="1" w:styleId="tw4winMark">
    <w:name w:val="tw4winMark"/>
    <w:rPr>
      <w:rFonts w:ascii="Courier New" w:hAnsi="Courier New"/>
      <w:vanish/>
      <w:color w:val="800080"/>
      <w:vertAlign w:val="subscript"/>
    </w:rPr>
  </w:style>
  <w:style w:type="character" w:customStyle="1" w:styleId="tw4winInternal">
    <w:name w:val="tw4winInternal"/>
    <w:rPr>
      <w:rFonts w:ascii="Courier New" w:hAnsi="Courier New"/>
      <w:noProof w:val="0"/>
      <w:color w:val="FF0000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 w:val="0"/>
      <w:color w:val="008000"/>
    </w:rPr>
  </w:style>
  <w:style w:type="character" w:customStyle="1" w:styleId="tw4winJump">
    <w:name w:val="tw4winJump"/>
    <w:rPr>
      <w:rFonts w:ascii="Courier New" w:hAnsi="Courier New"/>
      <w:noProof w:val="0"/>
      <w:color w:val="008080"/>
    </w:rPr>
  </w:style>
  <w:style w:type="character" w:customStyle="1" w:styleId="tw4winExternal">
    <w:name w:val="tw4winExternal"/>
    <w:rPr>
      <w:rFonts w:ascii="Courier New" w:hAnsi="Courier New"/>
      <w:noProof w:val="0"/>
      <w:color w:val="808080"/>
    </w:rPr>
  </w:style>
  <w:style w:type="paragraph" w:styleId="af0">
    <w:name w:val="List Paragraph"/>
    <w:basedOn w:val="a"/>
    <w:uiPriority w:val="34"/>
    <w:qFormat/>
    <w:rsid w:val="008B3587"/>
    <w:pPr>
      <w:ind w:firstLineChars="200" w:firstLine="420"/>
    </w:pPr>
  </w:style>
  <w:style w:type="character" w:customStyle="1" w:styleId="20">
    <w:name w:val="标题 2 字符"/>
    <w:basedOn w:val="a0"/>
    <w:link w:val="2"/>
    <w:rsid w:val="005B7E29"/>
    <w:rPr>
      <w:rFonts w:ascii="宋体"/>
      <w:b/>
      <w:snapToGrid w:val="0"/>
    </w:rPr>
  </w:style>
  <w:style w:type="table" w:styleId="af1">
    <w:name w:val="Table Grid"/>
    <w:basedOn w:val="a1"/>
    <w:rsid w:val="005B7E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rsid w:val="00BE1E21"/>
    <w:rPr>
      <w:rFonts w:ascii="宋体"/>
      <w:b/>
      <w:snapToGrid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45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4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4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6</Pages>
  <Words>378</Words>
  <Characters>2155</Characters>
  <Application>Microsoft Office Word</Application>
  <DocSecurity>0</DocSecurity>
  <Lines>17</Lines>
  <Paragraphs>5</Paragraphs>
  <ScaleCrop>false</ScaleCrop>
  <Company>&lt;公司名称&gt;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测试评估报告</dc:title>
  <dc:subject>&lt;项目名称&gt;</dc:subject>
  <dc:creator>Microsoft Office 用户</dc:creator>
  <cp:keywords/>
  <cp:lastModifiedBy>Administrator</cp:lastModifiedBy>
  <cp:revision>111</cp:revision>
  <dcterms:created xsi:type="dcterms:W3CDTF">2019-04-13T03:59:00Z</dcterms:created>
  <dcterms:modified xsi:type="dcterms:W3CDTF">2019-04-13T14:50:00Z</dcterms:modified>
</cp:coreProperties>
</file>